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38115" cy="13239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71340" cy="17240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4095115" cy="27901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56915" cy="16859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37815" cy="26663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71215" cy="30473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04975" cy="352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04465" cy="1809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LoginServlet: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req.getRequestUri();</w:t>
      </w:r>
    </w:p>
    <w:p>
      <w:r>
        <w:drawing>
          <wp:inline distT="0" distB="0" distL="114300" distR="114300">
            <wp:extent cx="3266440" cy="65722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865" cy="1652270"/>
            <wp:effectExtent l="0" t="0" r="698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795145"/>
            <wp:effectExtent l="0" t="0" r="3810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rcRect b="258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85665" cy="2675890"/>
            <wp:effectExtent l="0" t="0" r="63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243580"/>
            <wp:effectExtent l="0" t="0" r="5080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604135"/>
            <wp:effectExtent l="0" t="0" r="635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346200"/>
            <wp:effectExtent l="0" t="0" r="5080" b="635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71290" cy="1885950"/>
            <wp:effectExtent l="0" t="0" r="1016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393B04"/>
    <w:rsid w:val="09393B04"/>
    <w:rsid w:val="0C0255AF"/>
    <w:rsid w:val="0DE650C4"/>
    <w:rsid w:val="2BDA48A8"/>
    <w:rsid w:val="37BF307C"/>
    <w:rsid w:val="3A926DF8"/>
    <w:rsid w:val="51311743"/>
    <w:rsid w:val="6D535020"/>
    <w:rsid w:val="7131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prie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2018-07-16T01:36:00Z</dcterms:created>
  <dc:creator>asprie</dc:creator>
  <cp:lastModifiedBy>Administrator</cp:lastModifiedBy>
  <dcterms:modified xsi:type="dcterms:W3CDTF">2018-10-21T08:01:04Z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