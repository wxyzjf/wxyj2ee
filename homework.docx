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ompany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3056890" cy="847725"/>
            <wp:effectExtent l="0" t="0" r="1016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dept:</w:t>
      </w:r>
    </w:p>
    <w:p>
      <w:r>
        <w:drawing>
          <wp:inline distT="0" distB="0" distL="114300" distR="114300">
            <wp:extent cx="3218815" cy="1704975"/>
            <wp:effectExtent l="0" t="0" r="63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staff:</w:t>
      </w:r>
    </w:p>
    <w:p>
      <w:r>
        <w:drawing>
          <wp:inline distT="0" distB="0" distL="114300" distR="114300">
            <wp:extent cx="3514090" cy="4218940"/>
            <wp:effectExtent l="0" t="0" r="10160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salary: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420941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736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133600" cy="33997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4067810"/>
            <wp:effectExtent l="0" t="0" r="12700" b="8890"/>
            <wp:docPr id="3" name="图片 3" descr="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828290" cy="337121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E09FE"/>
    <w:rsid w:val="12002015"/>
    <w:rsid w:val="6D535020"/>
    <w:rsid w:val="6E0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2018-07-11T12:20:00Z</dcterms:created>
  <dc:creator>asprie</dc:creator>
  <cp:lastModifiedBy>asprie</cp:lastModifiedBy>
  <dcterms:modified xsi:type="dcterms:W3CDTF">2018-07-11T15:38:05Z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