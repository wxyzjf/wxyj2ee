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4257040" cy="3533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8115" cy="35998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76165" cy="28759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61715" cy="34759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6.22 10.37 /r/n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01434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14140" cy="13335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41554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426335"/>
            <wp:effectExtent l="0" t="0" r="3175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3847465" cy="2704465"/>
            <wp:effectExtent l="0" t="0" r="63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70412"/>
    <w:rsid w:val="254B4975"/>
    <w:rsid w:val="39562238"/>
    <w:rsid w:val="3E3F3946"/>
    <w:rsid w:val="6D535020"/>
    <w:rsid w:val="78E7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ri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2018-06-21T15:42:00Z</dcterms:created>
  <dc:creator>asprie</dc:creator>
  <cp:lastModifiedBy>asprie</cp:lastModifiedBy>
  <dcterms:modified xsi:type="dcterms:W3CDTF">2018-06-22T09:25:20Z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