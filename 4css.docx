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font-size影响文字大小 和line-height会影响文字位置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6965" cy="27425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明确高度 只有字体 或者设置height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33265" cy="535241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1362075" cy="6667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9620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3355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子框只要设置了高度 父框的背景颜色就可以出来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418840" cy="178117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3266440" cy="240982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04900" cy="6572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114040" cy="3342640"/>
            <wp:effectExtent l="0" t="0" r="1016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3104515" cy="268541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bookmarkStart w:id="0" w:name="_GoBack"/>
      <w:r>
        <w:drawing>
          <wp:inline distT="0" distB="0" distL="114300" distR="114300">
            <wp:extent cx="4028440" cy="3037840"/>
            <wp:effectExtent l="0" t="0" r="1016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628265" cy="22669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2980690" cy="2980690"/>
            <wp:effectExtent l="0" t="0" r="1016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5273675" cy="3176905"/>
            <wp:effectExtent l="0" t="0" r="3175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4580890" cy="3009265"/>
            <wp:effectExtent l="0" t="0" r="10160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？</w:t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3218815" cy="1314450"/>
            <wp:effectExtent l="0" t="0" r="63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4857115" cy="3523615"/>
            <wp:effectExtent l="0" t="0" r="635" b="63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4" w:space="0"/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C10F8"/>
    <w:rsid w:val="069F08A2"/>
    <w:rsid w:val="090F1A24"/>
    <w:rsid w:val="16634E6B"/>
    <w:rsid w:val="45F306DF"/>
    <w:rsid w:val="56CE3FE9"/>
    <w:rsid w:val="57EC10F8"/>
    <w:rsid w:val="6D535020"/>
    <w:rsid w:val="6E5E3E5D"/>
    <w:rsid w:val="74433D76"/>
    <w:rsid w:val="76F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ri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2018-06-08T01:21:00Z</dcterms:created>
  <dc:creator>asprie</dc:creator>
  <cp:lastModifiedBy>Administrator</cp:lastModifiedBy>
  <dcterms:modified xsi:type="dcterms:W3CDTF">2018-11-10T14:29:11Z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