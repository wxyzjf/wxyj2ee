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754630"/>
            <wp:effectExtent l="0" t="0" r="6985" b="7620"/>
            <wp:docPr id="8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81150"/>
            <wp:effectExtent l="0" t="0" r="7620" b="0"/>
            <wp:docPr id="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运行平台必须运行在服务端</w:t>
      </w:r>
    </w:p>
    <w:p>
      <w:r>
        <w:drawing>
          <wp:inline distT="0" distB="0" distL="114300" distR="114300">
            <wp:extent cx="5066665" cy="279971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0240" cy="134302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54530"/>
            <wp:effectExtent l="0" t="0" r="508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780915" cy="19050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243070" cy="3798570"/>
            <wp:effectExtent l="0" t="0" r="508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379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21130"/>
            <wp:effectExtent l="0" t="0" r="635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模版：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09290" cy="3209290"/>
            <wp:effectExtent l="0" t="0" r="1016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双击：</w:t>
      </w:r>
    </w:p>
    <w:p>
      <w:r>
        <w:drawing>
          <wp:inline distT="0" distB="0" distL="114300" distR="114300">
            <wp:extent cx="5228590" cy="1390650"/>
            <wp:effectExtent l="0" t="0" r="1016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30930"/>
            <wp:effectExtent l="0" t="0" r="889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3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647565" cy="1666875"/>
            <wp:effectExtent l="0" t="0" r="63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66640" cy="2571115"/>
            <wp:effectExtent l="0" t="0" r="1016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2640" cy="609600"/>
            <wp:effectExtent l="0" t="0" r="1016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rPr>
          <w:rFonts w:hint="eastAsia"/>
          <w:lang w:val="en-US" w:eastAsia="zh-CN"/>
        </w:rPr>
        <w:t>改动jsp文件的话不需要重新编译 只需要刷新</w:t>
      </w:r>
      <w:r>
        <w:drawing>
          <wp:inline distT="0" distB="0" distL="114300" distR="114300">
            <wp:extent cx="228600" cy="228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9490" cy="2371725"/>
            <wp:effectExtent l="0" t="0" r="1016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6710" cy="1624330"/>
            <wp:effectExtent l="0" t="0" r="8890" b="13970"/>
            <wp:docPr id="1" name="图片 1" descr="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0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733290" cy="2095500"/>
            <wp:effectExtent l="0" t="0" r="1016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4500" cy="152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需要导包：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666875" cy="1619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5615" cy="704850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933575" cy="904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19015" cy="4599940"/>
            <wp:effectExtent l="0" t="0" r="635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2582545"/>
            <wp:effectExtent l="0" t="0" r="762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2340" cy="150495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9015" cy="1590675"/>
            <wp:effectExtent l="0" t="0" r="63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505075" cy="16764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0740" cy="762000"/>
            <wp:effectExtent l="0" t="0" r="1016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4540" cy="2580640"/>
            <wp:effectExtent l="0" t="0" r="1016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如果要声明全局范围都可访问的变量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980815" cy="201930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5615" cy="2362200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399790" cy="1085850"/>
            <wp:effectExtent l="0" t="0" r="1016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所有的java程序都会编译成一个类</w:t>
      </w:r>
    </w:p>
    <w:p>
      <w:r>
        <w:drawing>
          <wp:inline distT="0" distB="0" distL="114300" distR="114300">
            <wp:extent cx="5273040" cy="1272540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9440" cy="2466975"/>
            <wp:effectExtent l="0" t="0" r="1016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90390" cy="2409825"/>
            <wp:effectExtent l="0" t="0" r="1016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HttpJspBase 实现了Servlet接口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380740" cy="23145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继承的类和实现的接口...</w:t>
      </w:r>
    </w:p>
    <w:p>
      <w:pPr>
        <w:pBdr>
          <w:bottom w:val="none" w:color="auto" w:sz="0" w:space="0"/>
        </w:pBd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1819275" cy="990600"/>
            <wp:effectExtent l="0" t="0" r="9525" b="0"/>
            <wp:docPr id="10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3285490" cy="2305050"/>
            <wp:effectExtent l="0" t="0" r="10160" b="0"/>
            <wp:docPr id="10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4285615" cy="1704975"/>
            <wp:effectExtent l="0" t="0" r="635" b="9525"/>
            <wp:docPr id="10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628775" cy="771525"/>
            <wp:effectExtent l="0" t="0" r="9525" b="9525"/>
            <wp:docPr id="10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不要在jsp标签里面再添加jsp标签中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857115" cy="4466590"/>
            <wp:effectExtent l="0" t="0" r="635" b="10160"/>
            <wp:docPr id="10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46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6640" cy="1504950"/>
            <wp:effectExtent l="0" t="0" r="10160" b="0"/>
            <wp:docPr id="10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2457450" cy="1504950"/>
            <wp:effectExtent l="0" t="0" r="0" b="0"/>
            <wp:docPr id="11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352290" cy="3104515"/>
            <wp:effectExtent l="0" t="0" r="10160" b="635"/>
            <wp:docPr id="11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3361690" cy="1362075"/>
            <wp:effectExtent l="0" t="0" r="10160" b="9525"/>
            <wp:docPr id="10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694940" cy="609600"/>
            <wp:effectExtent l="0" t="0" r="10160" b="0"/>
            <wp:docPr id="11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2324100"/>
            <wp:effectExtent l="0" t="0" r="635" b="0"/>
            <wp:docPr id="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3209290"/>
            <wp:effectExtent l="0" t="0" r="635" b="10160"/>
            <wp:docPr id="12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65020"/>
            <wp:effectExtent l="0" t="0" r="5715" b="1143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85540" cy="3371215"/>
            <wp:effectExtent l="0" t="0" r="10160" b="635"/>
            <wp:docPr id="11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38090" cy="2085975"/>
            <wp:effectExtent l="0" t="0" r="10160" b="9525"/>
            <wp:docPr id="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打开另外的浏览器测试</w:t>
      </w:r>
    </w:p>
    <w:p>
      <w:r>
        <w:drawing>
          <wp:inline distT="0" distB="0" distL="114300" distR="114300">
            <wp:extent cx="2085975" cy="276225"/>
            <wp:effectExtent l="0" t="0" r="9525" b="952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47825" cy="323850"/>
            <wp:effectExtent l="0" t="0" r="9525" b="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90700" cy="361950"/>
            <wp:effectExtent l="0" t="0" r="0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85975" cy="276225"/>
            <wp:effectExtent l="0" t="0" r="9525" b="952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7015" cy="323850"/>
            <wp:effectExtent l="0" t="0" r="635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找jsp的java源代码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85540" cy="1628775"/>
            <wp:effectExtent l="0" t="0" r="10160" b="952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6090" cy="4076065"/>
            <wp:effectExtent l="0" t="0" r="10160" b="635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407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265" cy="219075"/>
            <wp:effectExtent l="0" t="0" r="635" b="9525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5440" cy="228600"/>
            <wp:effectExtent l="0" t="0" r="10160" b="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065" cy="800100"/>
            <wp:effectExtent l="0" t="0" r="635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52650" cy="342900"/>
            <wp:effectExtent l="0" t="0" r="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在源码中就找不到session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4704715" cy="2447925"/>
            <wp:effectExtent l="0" t="0" r="635" b="9525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846580"/>
            <wp:effectExtent l="0" t="0" r="4445" b="127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isErrorPage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true</w:t>
      </w:r>
      <w:r>
        <w:rPr>
          <w:rFonts w:hint="default"/>
          <w:lang w:val="en-US" w:eastAsia="zh-CN"/>
        </w:rPr>
        <w:t>”</w:t>
      </w:r>
    </w:p>
    <w:p>
      <w:r>
        <w:drawing>
          <wp:inline distT="0" distB="0" distL="114300" distR="114300">
            <wp:extent cx="2704465" cy="2685415"/>
            <wp:effectExtent l="0" t="0" r="635" b="635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62100" cy="276225"/>
            <wp:effectExtent l="0" t="0" r="0" b="9525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64820"/>
            <wp:effectExtent l="0" t="0" r="5715" b="1143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99915" cy="1038225"/>
            <wp:effectExtent l="0" t="0" r="635" b="9525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09440" cy="1114425"/>
            <wp:effectExtent l="0" t="0" r="10160" b="952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7315" cy="1466850"/>
            <wp:effectExtent l="0" t="0" r="635" b="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257040" cy="3209290"/>
            <wp:effectExtent l="0" t="0" r="10160" b="1016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71315" cy="129540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352425"/>
            <wp:effectExtent l="0" t="0" r="635" b="9525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5990" cy="352425"/>
            <wp:effectExtent l="0" t="0" r="10160" b="9525"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38015" cy="1809750"/>
            <wp:effectExtent l="0" t="0" r="635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37840" cy="1619250"/>
            <wp:effectExtent l="0" t="0" r="1016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0865" cy="2190750"/>
            <wp:effectExtent l="0" t="0" r="635" b="0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028315" cy="1657350"/>
            <wp:effectExtent l="0" t="0" r="635" b="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99890" cy="800100"/>
            <wp:effectExtent l="0" t="0" r="1016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/>
    <w:p>
      <w:r>
        <w:drawing>
          <wp:inline distT="0" distB="0" distL="114300" distR="114300">
            <wp:extent cx="4971415" cy="295275"/>
            <wp:effectExtent l="0" t="0" r="635" b="9525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28825" cy="742950"/>
            <wp:effectExtent l="0" t="0" r="9525" b="0"/>
            <wp:docPr id="7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应用到out.write();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满了8192字节就自动刷新</w:t>
      </w:r>
    </w:p>
    <w:p>
      <w:pPr>
        <w:pBdr>
          <w:bottom w:val="single" w:color="auto" w:sz="4" w:space="0"/>
        </w:pBd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52240" cy="2295525"/>
            <wp:effectExtent l="0" t="0" r="10160" b="9525"/>
            <wp:docPr id="8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和Servlet中的缓冲区不是同个缓冲区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276475" cy="1371600"/>
            <wp:effectExtent l="0" t="0" r="9525" b="0"/>
            <wp:docPr id="10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6115" cy="1285875"/>
            <wp:effectExtent l="0" t="0" r="635" b="9525"/>
            <wp:docPr id="9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28315" cy="1609725"/>
            <wp:effectExtent l="0" t="0" r="635" b="9525"/>
            <wp:docPr id="9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所有内容都集中到一个文件处理</w:t>
      </w:r>
    </w:p>
    <w:p>
      <w:r>
        <w:drawing>
          <wp:inline distT="0" distB="0" distL="114300" distR="114300">
            <wp:extent cx="3428365" cy="2505075"/>
            <wp:effectExtent l="0" t="0" r="635" b="9525"/>
            <wp:docPr id="9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7540" cy="1047750"/>
            <wp:effectExtent l="0" t="0" r="10160" b="0"/>
            <wp:docPr id="9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99915" cy="504825"/>
            <wp:effectExtent l="0" t="0" r="635" b="9525"/>
            <wp:docPr id="8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42765" cy="476250"/>
            <wp:effectExtent l="0" t="0" r="635" b="0"/>
            <wp:docPr id="8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2999740"/>
            <wp:effectExtent l="0" t="0" r="635" b="10160"/>
            <wp:docPr id="9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1715" cy="2486025"/>
            <wp:effectExtent l="0" t="0" r="635" b="9525"/>
            <wp:docPr id="8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7065" cy="1028700"/>
            <wp:effectExtent l="0" t="0" r="635" b="0"/>
            <wp:docPr id="9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15060"/>
            <wp:effectExtent l="0" t="0" r="7620" b="889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动态包含分别编译了三个java文件</w:t>
      </w: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1790700"/>
            <wp:effectExtent l="0" t="0" r="635" b="0"/>
            <wp:docPr id="10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23715" cy="2980690"/>
            <wp:effectExtent l="0" t="0" r="635" b="10160"/>
            <wp:docPr id="11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8965" cy="1952625"/>
            <wp:effectExtent l="0" t="0" r="635" b="9525"/>
            <wp:docPr id="11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165" cy="3485515"/>
            <wp:effectExtent l="0" t="0" r="635" b="635"/>
            <wp:docPr id="11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23740" cy="3066415"/>
            <wp:effectExtent l="0" t="0" r="10160" b="635"/>
            <wp:docPr id="11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905000"/>
            <wp:effectExtent l="0" t="0" r="635" b="0"/>
            <wp:docPr id="11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要有get  set方法   默认是页面域：scope=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page</w:t>
      </w:r>
      <w:r>
        <w:rPr>
          <w:rFonts w:hint="default"/>
          <w:lang w:val="en-US" w:eastAsia="zh-CN"/>
        </w:rPr>
        <w:t>”</w:t>
      </w:r>
    </w:p>
    <w:p>
      <w:r>
        <w:drawing>
          <wp:inline distT="0" distB="0" distL="114300" distR="114300">
            <wp:extent cx="4323715" cy="1657350"/>
            <wp:effectExtent l="0" t="0" r="635" b="0"/>
            <wp:docPr id="12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56865" cy="361950"/>
            <wp:effectExtent l="0" t="0" r="635" b="0"/>
            <wp:docPr id="12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57425" cy="266700"/>
            <wp:effectExtent l="0" t="0" r="9525" b="0"/>
            <wp:docPr id="12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1815" cy="1724025"/>
            <wp:effectExtent l="0" t="0" r="635" b="9525"/>
            <wp:docPr id="12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8865" cy="800100"/>
            <wp:effectExtent l="0" t="0" r="635" b="0"/>
            <wp:docPr id="12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818890" cy="2257425"/>
            <wp:effectExtent l="0" t="0" r="10160" b="9525"/>
            <wp:docPr id="12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38300" cy="1514475"/>
            <wp:effectExtent l="0" t="0" r="0" b="9525"/>
            <wp:docPr id="15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28440" cy="1485900"/>
            <wp:effectExtent l="0" t="0" r="10160" b="0"/>
            <wp:docPr id="13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如果.jsp  和 .class  都没有修改  生成时间一样 直接拿 .class  来用</w:t>
      </w:r>
    </w:p>
    <w:p>
      <w:r>
        <w:drawing>
          <wp:inline distT="0" distB="0" distL="114300" distR="114300">
            <wp:extent cx="5271135" cy="2119630"/>
            <wp:effectExtent l="0" t="0" r="5715" b="13970"/>
            <wp:docPr id="13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Jsp的Servlet是一次性的 存在时间很短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040" cy="3421380"/>
            <wp:effectExtent l="0" t="0" r="3810" b="7620"/>
            <wp:docPr id="13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609215" cy="1019175"/>
            <wp:effectExtent l="0" t="0" r="635" b="952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57400" cy="809625"/>
            <wp:effectExtent l="0" t="0" r="0" b="9525"/>
            <wp:docPr id="14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0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7065" cy="1295400"/>
            <wp:effectExtent l="0" t="0" r="635" b="0"/>
            <wp:docPr id="13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61740" cy="695325"/>
            <wp:effectExtent l="0" t="0" r="10160" b="9525"/>
            <wp:docPr id="13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0365" cy="3971290"/>
            <wp:effectExtent l="0" t="0" r="635" b="10160"/>
            <wp:docPr id="13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7540" cy="1085850"/>
            <wp:effectExtent l="0" t="0" r="10160" b="0"/>
            <wp:docPr id="13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6965" cy="619125"/>
            <wp:effectExtent l="0" t="0" r="635" b="9525"/>
            <wp:docPr id="13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21890"/>
            <wp:effectExtent l="0" t="0" r="3810" b="16510"/>
            <wp:docPr id="14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657090" cy="3323590"/>
            <wp:effectExtent l="0" t="0" r="10160" b="10160"/>
            <wp:docPr id="14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3290" cy="1438275"/>
            <wp:effectExtent l="0" t="0" r="10160" b="952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2965"/>
            <wp:effectExtent l="0" t="0" r="4445" b="635"/>
            <wp:docPr id="14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013075" cy="137795"/>
            <wp:effectExtent l="0" t="0" r="15875" b="14605"/>
            <wp:docPr id="14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8"/>
                    <pic:cNvPicPr>
                      <a:picLocks noChangeAspect="1"/>
                    </pic:cNvPicPr>
                  </pic:nvPicPr>
                  <pic:blipFill>
                    <a:blip r:embed="rId123"/>
                    <a:srcRect l="1739" t="11137" b="71843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3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pageContext   JSP上下文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JSP输出器可以通过JSP域对象获得</w:t>
      </w:r>
    </w:p>
    <w:p>
      <w:r>
        <w:drawing>
          <wp:inline distT="0" distB="0" distL="114300" distR="114300">
            <wp:extent cx="4371340" cy="2085975"/>
            <wp:effectExtent l="0" t="0" r="10160" b="9525"/>
            <wp:docPr id="14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r>
        <w:drawing>
          <wp:inline distT="0" distB="0" distL="114300" distR="114300">
            <wp:extent cx="1866900" cy="866775"/>
            <wp:effectExtent l="0" t="0" r="0" b="9525"/>
            <wp:docPr id="15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39620"/>
            <wp:effectExtent l="0" t="0" r="4445" b="17780"/>
            <wp:docPr id="15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704590" cy="619125"/>
            <wp:effectExtent l="0" t="0" r="10160" b="9525"/>
            <wp:docPr id="15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0740" cy="1304925"/>
            <wp:effectExtent l="0" t="0" r="10160" b="9525"/>
            <wp:docPr id="15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pageContext.可以得到多个对象</w:t>
      </w:r>
    </w:p>
    <w:p>
      <w:r>
        <w:drawing>
          <wp:inline distT="0" distB="0" distL="114300" distR="114300">
            <wp:extent cx="5266690" cy="3723640"/>
            <wp:effectExtent l="0" t="0" r="10160" b="10160"/>
            <wp:docPr id="15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99915" cy="2628265"/>
            <wp:effectExtent l="0" t="0" r="635" b="635"/>
            <wp:docPr id="156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一个浏览器 对应一个cookie 对应一个jsessionID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只要jsessionID不一样 不同浏览器 同个用户 都不能共享会话域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52265" cy="2894965"/>
            <wp:effectExtent l="0" t="0" r="635" b="635"/>
            <wp:docPr id="15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91590"/>
            <wp:effectExtent l="0" t="0" r="6985" b="3810"/>
            <wp:docPr id="15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4540" cy="2152650"/>
            <wp:effectExtent l="0" t="0" r="10160" b="0"/>
            <wp:docPr id="159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23085"/>
            <wp:effectExtent l="0" t="0" r="7620" b="5715"/>
            <wp:docPr id="160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83790"/>
            <wp:effectExtent l="0" t="0" r="6985" b="16510"/>
            <wp:docPr id="16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123690" cy="2894965"/>
            <wp:effectExtent l="0" t="0" r="10160" b="635"/>
            <wp:docPr id="162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重定向不是立马执行  客户端收到服务器发过来的重定向信息才执行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如果同时有多个相同键的  查找范围：从上到下</w:t>
      </w:r>
    </w:p>
    <w:p>
      <w:r>
        <w:drawing>
          <wp:inline distT="0" distB="0" distL="114300" distR="114300">
            <wp:extent cx="5209540" cy="2476500"/>
            <wp:effectExtent l="0" t="0" r="10160" b="0"/>
            <wp:docPr id="175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8540" cy="809625"/>
            <wp:effectExtent l="0" t="0" r="10160" b="9525"/>
            <wp:docPr id="163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17600"/>
            <wp:effectExtent l="0" t="0" r="5080" b="6350"/>
            <wp:docPr id="164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2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964815"/>
            <wp:effectExtent l="0" t="0" r="4445" b="6985"/>
            <wp:docPr id="16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4540" cy="2047875"/>
            <wp:effectExtent l="0" t="0" r="10160" b="9525"/>
            <wp:docPr id="169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66490" cy="752475"/>
            <wp:effectExtent l="0" t="0" r="10160" b="9525"/>
            <wp:docPr id="17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8465" cy="1905000"/>
            <wp:effectExtent l="0" t="0" r="635" b="0"/>
            <wp:docPr id="171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9915" cy="3275965"/>
            <wp:effectExtent l="0" t="0" r="635" b="635"/>
            <wp:docPr id="173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0765" cy="1000125"/>
            <wp:effectExtent l="0" t="0" r="635" b="9525"/>
            <wp:docPr id="17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3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742950" cy="495300"/>
            <wp:effectExtent l="0" t="0" r="0" b="0"/>
            <wp:docPr id="174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拿不到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3647440" cy="2095500"/>
            <wp:effectExtent l="0" t="0" r="10160" b="0"/>
            <wp:docPr id="17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3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18915" cy="2419350"/>
            <wp:effectExtent l="0" t="0" r="635" b="0"/>
            <wp:docPr id="17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相当于：pageContext.fingdAttribute(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).getName();</w:t>
      </w:r>
    </w:p>
    <w:p>
      <w:r>
        <w:drawing>
          <wp:inline distT="0" distB="0" distL="114300" distR="114300">
            <wp:extent cx="5271770" cy="2199005"/>
            <wp:effectExtent l="0" t="0" r="5080" b="10795"/>
            <wp:docPr id="18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4640" cy="2028825"/>
            <wp:effectExtent l="0" t="0" r="10160" b="9525"/>
            <wp:docPr id="178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5090" cy="1828800"/>
            <wp:effectExtent l="0" t="0" r="10160" b="0"/>
            <wp:docPr id="179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3140" cy="1943100"/>
            <wp:effectExtent l="0" t="0" r="10160" b="0"/>
            <wp:docPr id="180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4090" cy="2266950"/>
            <wp:effectExtent l="0" t="0" r="10160" b="0"/>
            <wp:docPr id="184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88440"/>
            <wp:effectExtent l="0" t="0" r="3810" b="16510"/>
            <wp:docPr id="181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11450"/>
            <wp:effectExtent l="0" t="0" r="5715" b="12700"/>
            <wp:docPr id="18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4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04540" cy="1247775"/>
            <wp:effectExtent l="0" t="0" r="10160" b="9525"/>
            <wp:docPr id="18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4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95015" cy="2257425"/>
            <wp:effectExtent l="0" t="0" r="635" b="9525"/>
            <wp:docPr id="186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2650" cy="1019175"/>
            <wp:effectExtent l="0" t="0" r="0" b="9525"/>
            <wp:docPr id="187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456940" cy="2771140"/>
            <wp:effectExtent l="0" t="0" r="10160" b="10160"/>
            <wp:docPr id="18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7090" cy="2771140"/>
            <wp:effectExtent l="0" t="0" r="10160" b="10160"/>
            <wp:docPr id="190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2419350"/>
            <wp:effectExtent l="0" t="0" r="63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5066665"/>
            <wp:effectExtent l="0" t="0" r="635" b="635"/>
            <wp:docPr id="194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5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506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EL表达式值只能去域的数据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其他类变量 成员变量 局部变量都取不到...17.12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5107940"/>
            <wp:effectExtent l="0" t="0" r="5080" b="16510"/>
            <wp:docPr id="195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5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0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421630"/>
            <wp:effectExtent l="0" t="0" r="6350" b="7620"/>
            <wp:docPr id="196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809625" cy="190500"/>
            <wp:effectExtent l="0" t="0" r="9525" b="0"/>
            <wp:docPr id="197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6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两个参数都要从域里面来</w:t>
      </w:r>
    </w:p>
    <w:p>
      <w:pP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457065" cy="2219325"/>
            <wp:effectExtent l="0" t="0" r="635" b="952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2405" cy="3826510"/>
            <wp:effectExtent l="0" t="0" r="4445" b="254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6565" cy="2923540"/>
            <wp:effectExtent l="0" t="0" r="63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9815" cy="129540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0390" cy="3323590"/>
            <wp:effectExtent l="0" t="0" r="10160" b="1016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5040" cy="1485900"/>
            <wp:effectExtent l="0" t="0" r="1016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340" cy="2875915"/>
            <wp:effectExtent l="0" t="0" r="1016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3533140" cy="1257300"/>
            <wp:effectExtent l="0" t="0" r="1016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333240" cy="3914140"/>
            <wp:effectExtent l="0" t="0" r="10160" b="10160"/>
            <wp:docPr id="8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0765" cy="1943100"/>
            <wp:effectExtent l="0" t="0" r="635" b="0"/>
            <wp:docPr id="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4809490" cy="5676265"/>
            <wp:effectExtent l="0" t="0" r="10160" b="635"/>
            <wp:docPr id="8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567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95400" cy="1914525"/>
            <wp:effectExtent l="0" t="0" r="0" b="9525"/>
            <wp:docPr id="8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8090" cy="5361940"/>
            <wp:effectExtent l="0" t="0" r="10160" b="10160"/>
            <wp:docPr id="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536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57090" cy="2666365"/>
            <wp:effectExtent l="0" t="0" r="10160" b="635"/>
            <wp:docPr id="9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47440"/>
            <wp:effectExtent l="0" t="0" r="3810" b="10160"/>
            <wp:docPr id="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761615" cy="220980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99715" cy="828675"/>
            <wp:effectExtent l="0" t="0" r="63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82"/>
                    <a:srcRect b="52459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2165" cy="942975"/>
            <wp:effectExtent l="0" t="0" r="635" b="9525"/>
            <wp:docPr id="12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2840" cy="3152140"/>
            <wp:effectExtent l="0" t="0" r="10160" b="1016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谷歌才有最后一个</w:t>
      </w:r>
    </w:p>
    <w:p>
      <w:r>
        <w:drawing>
          <wp:inline distT="0" distB="0" distL="114300" distR="114300">
            <wp:extent cx="5273040" cy="2319020"/>
            <wp:effectExtent l="0" t="0" r="3810" b="5080"/>
            <wp:docPr id="1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Accept的三个都一样吗？</w:t>
      </w:r>
    </w:p>
    <w:p>
      <w:pPr>
        <w:rPr>
          <w:rFonts w:hint="eastAsia"/>
          <w:lang w:val="en-US" w:eastAsia="zh-CN"/>
        </w:rPr>
      </w:pPr>
    </w:p>
    <w:p/>
    <w:p/>
    <w:p/>
    <w:p>
      <w:r>
        <w:drawing>
          <wp:inline distT="0" distB="0" distL="114300" distR="114300">
            <wp:extent cx="2799715" cy="866775"/>
            <wp:effectExtent l="0" t="0" r="63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82"/>
                    <a:srcRect t="50273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266565" cy="3685540"/>
            <wp:effectExtent l="0" t="0" r="635" b="10160"/>
            <wp:docPr id="1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065780"/>
            <wp:effectExtent l="0" t="0" r="5080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9540" cy="1628775"/>
            <wp:effectExtent l="0" t="0" r="10160" b="9525"/>
            <wp:docPr id="1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5190" cy="1390650"/>
            <wp:effectExtent l="0" t="0" r="10160" b="0"/>
            <wp:docPr id="1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914265" cy="1543050"/>
            <wp:effectExtent l="0" t="0" r="635" b="0"/>
            <wp:docPr id="1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333240" cy="561975"/>
            <wp:effectExtent l="0" t="0" r="10160" b="9525"/>
            <wp:docPr id="1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781175" cy="209550"/>
            <wp:effectExtent l="0" t="0" r="9525" b="0"/>
            <wp:docPr id="1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980940" cy="657225"/>
            <wp:effectExtent l="0" t="0" r="10160" b="9525"/>
            <wp:docPr id="1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666875" cy="219075"/>
            <wp:effectExtent l="0" t="0" r="9525" b="9525"/>
            <wp:docPr id="1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47340" cy="2552065"/>
            <wp:effectExtent l="0" t="0" r="10160" b="635"/>
            <wp:docPr id="1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14140" cy="209550"/>
            <wp:effectExtent l="0" t="0" r="10160" b="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7225" cy="885825"/>
            <wp:effectExtent l="0" t="0" r="9525" b="9525"/>
            <wp:docPr id="1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6665" cy="2961640"/>
            <wp:effectExtent l="0" t="0" r="635" b="10160"/>
            <wp:docPr id="2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4990" cy="681990"/>
            <wp:effectExtent l="0" t="0" r="10160" b="3810"/>
            <wp:docPr id="2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3"/>
                    <pic:cNvPicPr>
                      <a:picLocks noChangeAspect="1"/>
                    </pic:cNvPicPr>
                  </pic:nvPicPr>
                  <pic:blipFill>
                    <a:blip r:embed="rId199"/>
                    <a:srcRect b="43175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68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9265" cy="1485900"/>
            <wp:effectExtent l="0" t="0" r="635" b="0"/>
            <wp:docPr id="2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05000"/>
            <wp:effectExtent l="0" t="0" r="10160" b="0"/>
            <wp:docPr id="2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4771390" cy="2952115"/>
            <wp:effectExtent l="0" t="0" r="10160" b="635"/>
            <wp:docPr id="2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3094990" cy="490855"/>
            <wp:effectExtent l="0" t="0" r="10160" b="4445"/>
            <wp:docPr id="2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3"/>
                    <pic:cNvPicPr>
                      <a:picLocks noChangeAspect="1"/>
                    </pic:cNvPicPr>
                  </pic:nvPicPr>
                  <pic:blipFill>
                    <a:blip r:embed="rId199"/>
                    <a:srcRect t="59101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49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0865" cy="1552575"/>
            <wp:effectExtent l="0" t="0" r="635" b="9525"/>
            <wp:docPr id="2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85515" cy="523875"/>
            <wp:effectExtent l="0" t="0" r="635" b="9525"/>
            <wp:docPr id="2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2815" cy="1647825"/>
            <wp:effectExtent l="0" t="0" r="635" b="9525"/>
            <wp:docPr id="2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2615" cy="1504950"/>
            <wp:effectExtent l="0" t="0" r="635" b="0"/>
            <wp:docPr id="2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2675" cy="409575"/>
            <wp:effectExtent l="0" t="0" r="9525" b="9525"/>
            <wp:docPr id="2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1715" cy="742950"/>
            <wp:effectExtent l="0" t="0" r="635" b="0"/>
            <wp:docPr id="2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89280"/>
            <wp:effectExtent l="0" t="0" r="3810" b="1270"/>
            <wp:docPr id="2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07515"/>
            <wp:effectExtent l="0" t="0" r="8255" b="6985"/>
            <wp:docPr id="2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190365" cy="2085975"/>
            <wp:effectExtent l="0" t="0" r="635" b="9525"/>
            <wp:docPr id="2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city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不用放到请求域？</w:t>
      </w:r>
    </w:p>
    <w:p>
      <w:pPr>
        <w:pBdr>
          <w:bottom w:val="single" w:color="auto" w:sz="4" w:space="0"/>
        </w:pBdr>
      </w:pP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b/>
          <w:bCs/>
          <w:color w:val="000000"/>
          <w:kern w:val="0"/>
          <w:sz w:val="32"/>
          <w:szCs w:val="32"/>
        </w:rPr>
      </w:pPr>
      <w:r>
        <w:rPr>
          <w:rFonts w:hint="eastAsia" w:ascii="Consolas" w:hAnsi="Consolas" w:cs="Consolas"/>
          <w:b/>
          <w:bCs/>
          <w:color w:val="000000"/>
          <w:kern w:val="0"/>
          <w:sz w:val="32"/>
          <w:szCs w:val="32"/>
        </w:rPr>
        <w:t xml:space="preserve">  课堂练习薄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2"/>
          <w:szCs w:val="32"/>
        </w:rPr>
      </w:pPr>
      <w:r>
        <w:rPr>
          <w:rFonts w:ascii="Consolas" w:hAnsi="Consolas" w:cs="Consolas"/>
          <w:color w:val="3F5FBF"/>
          <w:kern w:val="0"/>
          <w:sz w:val="32"/>
          <w:szCs w:val="32"/>
        </w:rPr>
        <w:tab/>
      </w:r>
      <w:r>
        <w:rPr>
          <w:rFonts w:ascii="Consolas" w:hAnsi="Consolas" w:cs="Consolas"/>
          <w:color w:val="0000FF"/>
          <w:kern w:val="0"/>
          <w:sz w:val="32"/>
          <w:szCs w:val="32"/>
        </w:rPr>
        <w:t xml:space="preserve">[1] </w:t>
      </w:r>
      <w:r>
        <w:rPr>
          <w:rFonts w:ascii="Consolas" w:hAnsi="Consolas" w:cs="Consolas"/>
          <w:color w:val="0000FF"/>
          <w:kern w:val="0"/>
          <w:sz w:val="32"/>
          <w:szCs w:val="32"/>
          <w:u w:val="single"/>
        </w:rPr>
        <w:t>concat</w:t>
      </w:r>
      <w:r>
        <w:rPr>
          <w:rFonts w:ascii="Consolas" w:hAnsi="Consolas" w:cs="Consolas"/>
          <w:color w:val="0000FF"/>
          <w:kern w:val="0"/>
          <w:sz w:val="32"/>
          <w:szCs w:val="32"/>
        </w:rPr>
        <w:t>(A, B) 将两个字符串合并为一个字符串。</w:t>
      </w:r>
      <w:r>
        <w:rPr>
          <w:rFonts w:ascii="Consolas" w:hAnsi="Consolas" w:cs="Consolas"/>
          <w:color w:val="3F5FBF"/>
          <w:kern w:val="0"/>
          <w:sz w:val="32"/>
          <w:szCs w:val="32"/>
        </w:rPr>
        <w:tab/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color w:val="0000FF"/>
          <w:kern w:val="0"/>
          <w:sz w:val="32"/>
          <w:szCs w:val="32"/>
        </w:rPr>
      </w:pPr>
      <w:r>
        <w:rPr>
          <w:rFonts w:ascii="Consolas" w:hAnsi="Consolas" w:cs="Consolas"/>
          <w:color w:val="0000FF"/>
          <w:kern w:val="0"/>
          <w:sz w:val="32"/>
          <w:szCs w:val="32"/>
        </w:rPr>
        <w:tab/>
      </w:r>
      <w:r>
        <w:rPr>
          <w:rFonts w:ascii="Consolas" w:hAnsi="Consolas" w:cs="Consolas"/>
          <w:color w:val="0000FF"/>
          <w:kern w:val="0"/>
          <w:sz w:val="32"/>
          <w:szCs w:val="32"/>
        </w:rPr>
        <w:t>[</w:t>
      </w:r>
      <w:r>
        <w:rPr>
          <w:rFonts w:hint="eastAsia" w:ascii="Consolas" w:hAnsi="Consolas" w:cs="Consolas"/>
          <w:color w:val="0000FF"/>
          <w:kern w:val="0"/>
          <w:sz w:val="32"/>
          <w:szCs w:val="32"/>
        </w:rPr>
        <w:t>2</w:t>
      </w:r>
      <w:r>
        <w:rPr>
          <w:rFonts w:ascii="Consolas" w:hAnsi="Consolas" w:cs="Consolas"/>
          <w:color w:val="0000FF"/>
          <w:kern w:val="0"/>
          <w:sz w:val="32"/>
          <w:szCs w:val="32"/>
        </w:rPr>
        <w:t>] getMax(A, B) 获取两个数的最大值。</w:t>
      </w:r>
      <w:r>
        <w:rPr>
          <w:rFonts w:hint="eastAsia" w:ascii="Consolas" w:hAnsi="Consolas" w:cs="Consolas"/>
          <w:color w:val="0000FF"/>
          <w:kern w:val="0"/>
          <w:sz w:val="32"/>
          <w:szCs w:val="32"/>
        </w:rPr>
        <w:t>(OK)</w:t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b/>
          <w:bCs/>
          <w:color w:val="3F5FBF"/>
          <w:kern w:val="0"/>
          <w:sz w:val="32"/>
          <w:szCs w:val="32"/>
        </w:rPr>
      </w:pPr>
      <w:r>
        <w:rPr>
          <w:rFonts w:hint="eastAsia" w:ascii="Consolas" w:hAnsi="Consolas" w:cs="Consolas"/>
          <w:b/>
          <w:bCs/>
          <w:color w:val="3F5FBF"/>
          <w:kern w:val="0"/>
          <w:sz w:val="32"/>
          <w:szCs w:val="32"/>
        </w:rPr>
        <w:t xml:space="preserve">   </w:t>
      </w:r>
      <w:r>
        <w:rPr>
          <w:rFonts w:ascii="Consolas" w:hAnsi="Consolas" w:cs="Consolas"/>
          <w:b/>
          <w:bCs/>
          <w:color w:val="3F5FBF"/>
          <w:kern w:val="0"/>
          <w:sz w:val="32"/>
          <w:szCs w:val="32"/>
        </w:rPr>
        <w:t>[</w:t>
      </w:r>
      <w:r>
        <w:rPr>
          <w:rFonts w:hint="eastAsia" w:ascii="Consolas" w:hAnsi="Consolas" w:cs="Consolas"/>
          <w:b/>
          <w:bCs/>
          <w:color w:val="3F5FBF"/>
          <w:kern w:val="0"/>
          <w:sz w:val="32"/>
          <w:szCs w:val="32"/>
        </w:rPr>
        <w:t>3</w:t>
      </w:r>
      <w:r>
        <w:rPr>
          <w:rFonts w:ascii="Consolas" w:hAnsi="Consolas" w:cs="Consolas"/>
          <w:b/>
          <w:bCs/>
          <w:color w:val="3F5FBF"/>
          <w:kern w:val="0"/>
          <w:sz w:val="32"/>
          <w:szCs w:val="32"/>
        </w:rPr>
        <w:t xml:space="preserve">] remoteIP     获取客户端 IP 地址。 </w:t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b/>
          <w:bCs/>
          <w:color w:val="0000FF"/>
          <w:kern w:val="0"/>
          <w:sz w:val="32"/>
          <w:szCs w:val="32"/>
        </w:rPr>
      </w:pPr>
      <w:r>
        <w:rPr>
          <w:rFonts w:hint="eastAsia" w:ascii="Consolas" w:hAnsi="Consolas" w:cs="Consolas"/>
          <w:b/>
          <w:bCs/>
          <w:color w:val="3F5FBF"/>
          <w:kern w:val="0"/>
          <w:sz w:val="32"/>
          <w:szCs w:val="32"/>
        </w:rPr>
        <w:t xml:space="preserve">       ${my:remoteIP(??)}  ----&gt; 192.168.11.99</w:t>
      </w:r>
      <w:r>
        <w:rPr>
          <w:rFonts w:ascii="Consolas" w:hAnsi="Consolas" w:cs="Consolas"/>
          <w:b/>
          <w:bCs/>
          <w:color w:val="3F5FBF"/>
          <w:kern w:val="0"/>
          <w:sz w:val="32"/>
          <w:szCs w:val="32"/>
        </w:rPr>
        <w:tab/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b/>
          <w:bCs/>
          <w:color w:val="3F5FBF"/>
          <w:kern w:val="0"/>
          <w:sz w:val="32"/>
          <w:szCs w:val="32"/>
        </w:rPr>
      </w:pPr>
      <w:r>
        <w:rPr>
          <w:rFonts w:ascii="Consolas" w:hAnsi="Consolas" w:cs="Consolas"/>
          <w:b/>
          <w:bCs/>
          <w:color w:val="3F5FBF"/>
          <w:kern w:val="0"/>
          <w:sz w:val="32"/>
          <w:szCs w:val="32"/>
        </w:rPr>
        <w:tab/>
      </w:r>
      <w:r>
        <w:rPr>
          <w:rFonts w:ascii="Consolas" w:hAnsi="Consolas" w:cs="Consolas"/>
          <w:b/>
          <w:bCs/>
          <w:color w:val="3F5FBF"/>
          <w:kern w:val="0"/>
          <w:sz w:val="32"/>
          <w:szCs w:val="32"/>
        </w:rPr>
        <w:t>[4] subStr       截取字符串。</w:t>
      </w:r>
    </w:p>
    <w:p>
      <w:pPr>
        <w:autoSpaceDE w:val="0"/>
        <w:autoSpaceDN w:val="0"/>
        <w:adjustRightInd w:val="0"/>
        <w:jc w:val="left"/>
        <w:rPr>
          <w:rFonts w:hint="eastAsia" w:ascii="Consolas" w:hAnsi="Consolas" w:cs="Consolas"/>
          <w:b/>
          <w:bCs/>
          <w:kern w:val="0"/>
          <w:sz w:val="32"/>
          <w:szCs w:val="32"/>
        </w:rPr>
      </w:pPr>
      <w:r>
        <w:rPr>
          <w:rFonts w:hint="eastAsia" w:ascii="Consolas" w:hAnsi="Consolas" w:cs="Consolas"/>
          <w:b/>
          <w:bCs/>
          <w:color w:val="3F5FBF"/>
          <w:kern w:val="0"/>
          <w:sz w:val="32"/>
          <w:szCs w:val="32"/>
        </w:rPr>
        <w:t xml:space="preserve">       ${my:</w:t>
      </w:r>
      <w:r>
        <w:rPr>
          <w:rFonts w:ascii="Consolas" w:hAnsi="Consolas" w:cs="Consolas"/>
          <w:b/>
          <w:bCs/>
          <w:color w:val="3F5FBF"/>
          <w:kern w:val="0"/>
          <w:sz w:val="32"/>
          <w:szCs w:val="32"/>
        </w:rPr>
        <w:t>subStr</w:t>
      </w:r>
      <w:r>
        <w:rPr>
          <w:rFonts w:hint="eastAsia" w:ascii="Consolas" w:hAnsi="Consolas" w:cs="Consolas"/>
          <w:b/>
          <w:bCs/>
          <w:color w:val="3F5FBF"/>
          <w:kern w:val="0"/>
          <w:sz w:val="32"/>
          <w:szCs w:val="32"/>
        </w:rPr>
        <w:t>("abcd",1,3)}</w:t>
      </w:r>
    </w:p>
    <w:p>
      <w:pPr>
        <w:rPr>
          <w:rFonts w:hint="eastAsia" w:ascii="Consolas" w:hAnsi="Consolas" w:cs="Consolas"/>
          <w:b/>
          <w:bCs/>
          <w:color w:val="3F5FBF"/>
          <w:kern w:val="0"/>
          <w:sz w:val="32"/>
          <w:szCs w:val="32"/>
        </w:rPr>
      </w:pPr>
      <w:r>
        <w:rPr>
          <w:rFonts w:ascii="Consolas" w:hAnsi="Consolas" w:cs="Consolas"/>
          <w:b/>
          <w:bCs/>
          <w:color w:val="3F5FBF"/>
          <w:kern w:val="0"/>
          <w:sz w:val="32"/>
          <w:szCs w:val="32"/>
        </w:rPr>
        <w:tab/>
      </w:r>
      <w:r>
        <w:rPr>
          <w:rFonts w:ascii="Consolas" w:hAnsi="Consolas" w:cs="Consolas"/>
          <w:b/>
          <w:bCs/>
          <w:color w:val="3F5FBF"/>
          <w:kern w:val="0"/>
          <w:sz w:val="32"/>
          <w:szCs w:val="32"/>
        </w:rPr>
        <w:t>[5] ctxPath      获取服务器的根映射。</w:t>
      </w:r>
    </w:p>
    <w:p>
      <w:r>
        <w:drawing>
          <wp:inline distT="0" distB="0" distL="114300" distR="114300">
            <wp:extent cx="3847465" cy="1819275"/>
            <wp:effectExtent l="0" t="0" r="635" b="952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09825" cy="542925"/>
            <wp:effectExtent l="0" t="0" r="9525" b="952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15.32...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下拉列表图 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</w:t>
      </w: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E956F2"/>
    <w:rsid w:val="00176A39"/>
    <w:rsid w:val="0188523C"/>
    <w:rsid w:val="02066C35"/>
    <w:rsid w:val="02A80D43"/>
    <w:rsid w:val="05097423"/>
    <w:rsid w:val="0B115962"/>
    <w:rsid w:val="0CE457E9"/>
    <w:rsid w:val="0E2C72DE"/>
    <w:rsid w:val="0FF2005C"/>
    <w:rsid w:val="10495D35"/>
    <w:rsid w:val="15C47776"/>
    <w:rsid w:val="1E242D52"/>
    <w:rsid w:val="1FDC5195"/>
    <w:rsid w:val="202770F5"/>
    <w:rsid w:val="20A302EB"/>
    <w:rsid w:val="20A70A85"/>
    <w:rsid w:val="21147FCC"/>
    <w:rsid w:val="214C594E"/>
    <w:rsid w:val="22C40D4A"/>
    <w:rsid w:val="22F273DE"/>
    <w:rsid w:val="23AB44EF"/>
    <w:rsid w:val="26B67BCF"/>
    <w:rsid w:val="26F75CD6"/>
    <w:rsid w:val="271A4749"/>
    <w:rsid w:val="29D166F5"/>
    <w:rsid w:val="2ABE6C9B"/>
    <w:rsid w:val="2AFC65B3"/>
    <w:rsid w:val="2BAB6364"/>
    <w:rsid w:val="2D8B34C4"/>
    <w:rsid w:val="2DC109DB"/>
    <w:rsid w:val="2E336C14"/>
    <w:rsid w:val="31F452ED"/>
    <w:rsid w:val="3515428F"/>
    <w:rsid w:val="35B2270F"/>
    <w:rsid w:val="3763003D"/>
    <w:rsid w:val="379D7F05"/>
    <w:rsid w:val="37B83D47"/>
    <w:rsid w:val="39FD5C05"/>
    <w:rsid w:val="3A8B7F82"/>
    <w:rsid w:val="3D854FC8"/>
    <w:rsid w:val="3DA33258"/>
    <w:rsid w:val="3EB83BD9"/>
    <w:rsid w:val="40B7209A"/>
    <w:rsid w:val="430E6E38"/>
    <w:rsid w:val="44495A97"/>
    <w:rsid w:val="46461CB9"/>
    <w:rsid w:val="4803661F"/>
    <w:rsid w:val="490B0ECC"/>
    <w:rsid w:val="49D36895"/>
    <w:rsid w:val="514F345E"/>
    <w:rsid w:val="51A95CD0"/>
    <w:rsid w:val="545A4AD7"/>
    <w:rsid w:val="545F57F7"/>
    <w:rsid w:val="568D4A01"/>
    <w:rsid w:val="592051DE"/>
    <w:rsid w:val="594250DA"/>
    <w:rsid w:val="59DF5C57"/>
    <w:rsid w:val="5BBC6D6A"/>
    <w:rsid w:val="5BFE2ED8"/>
    <w:rsid w:val="5D9F5B6B"/>
    <w:rsid w:val="5DE71817"/>
    <w:rsid w:val="5E3B513A"/>
    <w:rsid w:val="5E79249C"/>
    <w:rsid w:val="5EDD235A"/>
    <w:rsid w:val="60B64D52"/>
    <w:rsid w:val="60BB5C8A"/>
    <w:rsid w:val="60BD3FA1"/>
    <w:rsid w:val="633A5D12"/>
    <w:rsid w:val="644368E0"/>
    <w:rsid w:val="65630EAE"/>
    <w:rsid w:val="65C07561"/>
    <w:rsid w:val="67E956F2"/>
    <w:rsid w:val="694448E9"/>
    <w:rsid w:val="6BAF7715"/>
    <w:rsid w:val="6BC86251"/>
    <w:rsid w:val="6D535020"/>
    <w:rsid w:val="6E4272F0"/>
    <w:rsid w:val="6FBC2833"/>
    <w:rsid w:val="70EA4EBA"/>
    <w:rsid w:val="713328D5"/>
    <w:rsid w:val="72123B4C"/>
    <w:rsid w:val="747D34C2"/>
    <w:rsid w:val="747E4FD8"/>
    <w:rsid w:val="74E074B5"/>
    <w:rsid w:val="77754380"/>
    <w:rsid w:val="7A045335"/>
    <w:rsid w:val="7B5E01FD"/>
    <w:rsid w:val="7B99525E"/>
    <w:rsid w:val="7BE20E69"/>
    <w:rsid w:val="7D2B7BED"/>
    <w:rsid w:val="7D6E649C"/>
    <w:rsid w:val="7E7A6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5" Type="http://schemas.openxmlformats.org/officeDocument/2006/relationships/fontTable" Target="fontTable.xml"/><Relationship Id="rId214" Type="http://schemas.openxmlformats.org/officeDocument/2006/relationships/customXml" Target="../customXml/item1.xml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prie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Office_10.1.0.7668_F1E327BC-269C-435d-A152-05C5408002CA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2018-07-03T08:27:00Z</dcterms:created>
  <dc:creator>asprie</dc:creator>
  <cp:lastModifiedBy>Administrator</cp:lastModifiedBy>
  <dcterms:modified xsi:type="dcterms:W3CDTF">2018-11-14T08:31:09Z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2052-10.1.0.7668</vt:lpwstr>
  </property>
</Properties>
</file>