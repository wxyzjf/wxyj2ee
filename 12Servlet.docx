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bmp" ContentType="image/bmp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3075940" cy="695325"/>
            <wp:effectExtent l="0" t="0" r="10160" b="9525"/>
            <wp:docPr id="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泛型是java的标准语法 不是库</w:t>
      </w:r>
    </w:p>
    <w:p>
      <w:r>
        <w:drawing>
          <wp:inline distT="0" distB="0" distL="114300" distR="114300">
            <wp:extent cx="4457065" cy="462851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7365" cy="203835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double" w:color="auto" w:sz="4" w:space="0"/>
        </w:pBd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914140" cy="2428875"/>
            <wp:effectExtent l="0" t="0" r="1016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751455"/>
            <wp:effectExtent l="0" t="0" r="635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3790" cy="3047365"/>
            <wp:effectExtent l="0" t="0" r="1016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371215" cy="19812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47490" cy="2799715"/>
            <wp:effectExtent l="0" t="0" r="10160" b="635"/>
            <wp:docPr id="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D:\apache-tomcat-7.0.88\webapps\VodPlay\WEB-INF\classes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复制  </w:t>
      </w:r>
      <w:r>
        <w:rPr>
          <w:rFonts w:hint="eastAsia"/>
        </w:rPr>
        <w:t>D:\apache-tomcat-7.0.88\webapps\examples\WEB-INF</w:t>
      </w:r>
      <w:r>
        <w:rPr>
          <w:rFonts w:hint="eastAsia"/>
          <w:lang w:val="en-US" w:eastAsia="zh-CN"/>
        </w:rPr>
        <w:t>\ web.xml 进行修改</w:t>
      </w:r>
    </w:p>
    <w:p>
      <w:r>
        <w:drawing>
          <wp:inline distT="0" distB="0" distL="114300" distR="114300">
            <wp:extent cx="4552315" cy="103822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608195"/>
            <wp:effectExtent l="0" t="0" r="444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0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6190" cy="2990215"/>
            <wp:effectExtent l="0" t="0" r="1016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在.java目录下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编译：javac -cp .;......jar xxx.java  ??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运行：</w:t>
      </w:r>
    </w:p>
    <w:p>
      <w:r>
        <w:drawing>
          <wp:inline distT="0" distB="0" distL="114300" distR="114300">
            <wp:extent cx="1924050" cy="1619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990600" cy="2000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38400" cy="266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1190625" cy="4572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新建工作空间：</w:t>
      </w:r>
    </w:p>
    <w:p>
      <w:r>
        <w:drawing>
          <wp:inline distT="0" distB="0" distL="114300" distR="114300">
            <wp:extent cx="4399915" cy="2771140"/>
            <wp:effectExtent l="0" t="0" r="635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04210"/>
            <wp:effectExtent l="0" t="0" r="4445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 -show view-others-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085465" cy="3361690"/>
            <wp:effectExtent l="0" t="0" r="635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Tomcat环境设置：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1666875" cy="2857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230" cy="4476750"/>
            <wp:effectExtent l="0" t="0" r="7620" b="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805045"/>
            <wp:effectExtent l="0" t="0" r="3810" b="1460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0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032375"/>
            <wp:effectExtent l="0" t="0" r="7620" b="15875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3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61740" cy="3818890"/>
            <wp:effectExtent l="0" t="0" r="10160" b="10160"/>
            <wp:docPr id="1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14240" cy="5276215"/>
            <wp:effectExtent l="0" t="0" r="10160" b="635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527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38015" cy="3047365"/>
            <wp:effectExtent l="0" t="0" r="635" b="635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3815" cy="2457450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在这里设置：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 但操作性不强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配置菜单：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右键 new </w:t>
      </w:r>
    </w:p>
    <w:p>
      <w:r>
        <w:drawing>
          <wp:inline distT="0" distB="0" distL="114300" distR="114300">
            <wp:extent cx="3142615" cy="2028825"/>
            <wp:effectExtent l="0" t="0" r="63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924050" cy="13811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05050" cy="9239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33500" cy="419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57425" cy="19145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8300" cy="1581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这里的勾去掉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以下勾上：</w:t>
      </w:r>
    </w:p>
    <w:p>
      <w:r>
        <w:drawing>
          <wp:inline distT="0" distB="0" distL="114300" distR="114300">
            <wp:extent cx="1085850" cy="5619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81175" cy="137160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43000" cy="4000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19175" cy="2286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85875" cy="7620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933065" cy="2105025"/>
            <wp:effectExtent l="0" t="0" r="63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在eclipse环境下创建web工程：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右键-New - dynamic web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66925" cy="3333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715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以后按需要下载下供应的运行时版本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800225" cy="4572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默认动态web模块版本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</w:t>
      </w:r>
    </w:p>
    <w:p>
      <w:r>
        <w:drawing>
          <wp:inline distT="0" distB="0" distL="114300" distR="114300">
            <wp:extent cx="3018790" cy="3285490"/>
            <wp:effectExtent l="0" t="0" r="1016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源码的放置目录  Servlet类 工具类 或者其他的类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默认：</w:t>
      </w:r>
    </w:p>
    <w:p>
      <w:r>
        <w:drawing>
          <wp:inline distT="0" distB="0" distL="114300" distR="114300">
            <wp:extent cx="2818765" cy="5905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</w:t>
      </w:r>
    </w:p>
    <w:p>
      <w:r>
        <w:drawing>
          <wp:inline distT="0" distB="0" distL="114300" distR="114300">
            <wp:extent cx="2276475" cy="5905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应用程序的根映射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工程中显示的目录 静态页 Servlet的目录包?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18740" cy="285750"/>
            <wp:effectExtent l="0" t="0" r="1016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必须勾 不然不会主动创建web.xml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56890" cy="2095500"/>
            <wp:effectExtent l="0" t="0" r="1016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静态页放到</w:t>
      </w:r>
      <w:r>
        <w:drawing>
          <wp:inline distT="0" distB="0" distL="114300" distR="114300">
            <wp:extent cx="1333500" cy="2286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比如右键new创建HTML/css</w:t>
      </w:r>
    </w:p>
    <w:p>
      <w:r>
        <w:drawing>
          <wp:inline distT="0" distB="0" distL="114300" distR="114300">
            <wp:extent cx="1628775" cy="15621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94965" cy="504825"/>
            <wp:effectExtent l="0" t="0" r="63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81250" cy="17621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200150" cy="5619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这里的lib放置第三方库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但少了classes目录  因为可以看到的目录是管理开发用的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对FirstWebApp右键run on server运行-finish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自动弹出：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388995"/>
            <wp:effectExtent l="0" t="0" r="698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8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在这里查看编译好的：</w:t>
      </w:r>
    </w:p>
    <w:p>
      <w:r>
        <w:drawing>
          <wp:inline distT="0" distB="0" distL="114300" distR="114300">
            <wp:extent cx="3561715" cy="285750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0415" cy="137160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其中classes和lib都是空的 等写了servlet就自动复制到 classes里面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尝试写一个servlet：</w:t>
      </w:r>
    </w:p>
    <w:p>
      <w:r>
        <w:drawing>
          <wp:inline distT="0" distB="0" distL="114300" distR="114300">
            <wp:extent cx="1609725" cy="6096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57905"/>
            <wp:effectExtent l="0" t="0" r="5715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28540" cy="2209800"/>
            <wp:effectExtent l="0" t="0" r="1016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需默写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servlet-name两个地方的要一样 因为用名字来关联两个设置块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 此时服务器已经开了 重新run as运行</w:t>
      </w:r>
    </w:p>
    <w:p>
      <w:r>
        <w:drawing>
          <wp:inline distT="0" distB="0" distL="114300" distR="114300">
            <wp:extent cx="3742690" cy="2324100"/>
            <wp:effectExtent l="0" t="0" r="1016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回车</w:t>
      </w:r>
    </w:p>
    <w:p>
      <w:r>
        <w:drawing>
          <wp:inline distT="0" distB="0" distL="114300" distR="114300">
            <wp:extent cx="2571115" cy="742950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多次回车</w:t>
      </w:r>
    </w:p>
    <w:p>
      <w:r>
        <w:drawing>
          <wp:inline distT="0" distB="0" distL="114300" distR="114300">
            <wp:extent cx="2580640" cy="1419225"/>
            <wp:effectExtent l="0" t="0" r="1016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9915" cy="1295400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1066800" cy="2000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源数据的记录文件  比如网站打包 会有标记信息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09240" cy="4009390"/>
            <wp:effectExtent l="0" t="0" r="10160" b="1016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400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257425" cy="390525"/>
            <wp:effectExtent l="0" t="0" r="9525" b="9525"/>
            <wp:docPr id="1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?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不可以直接访问：</w:t>
      </w:r>
    </w:p>
    <w:p>
      <w:r>
        <w:drawing>
          <wp:inline distT="0" distB="0" distL="114300" distR="114300">
            <wp:extent cx="4457065" cy="1943100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6590" cy="2171700"/>
            <wp:effectExtent l="0" t="0" r="1016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可以访问：</w:t>
      </w:r>
    </w:p>
    <w:p>
      <w:r>
        <w:drawing>
          <wp:inline distT="0" distB="0" distL="114300" distR="114300">
            <wp:extent cx="3866515" cy="885825"/>
            <wp:effectExtent l="0" t="0" r="63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lib目录放置第三方的库或包  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也可以放到Tomcat目录下的lib</w:t>
      </w:r>
    </w:p>
    <w:p>
      <w:pPr>
        <w:pBdr>
          <w:bottom w:val="none" w:color="auto" w:sz="0" w:space="0"/>
        </w:pBdr>
      </w:pP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上层目录不同可以重名：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1019175" cy="1133475"/>
            <wp:effectExtent l="0" t="0" r="9525" b="9525"/>
            <wp:docPr id="1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23515" cy="2742565"/>
            <wp:effectExtent l="0" t="0" r="63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6515" cy="2019300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初始化参数只在FirstServlet中能拿到  其他的Servlet拿不到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初始化参数只在init方法中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6590" cy="1381125"/>
            <wp:effectExtent l="0" t="0" r="1016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这里的情况是在服务器还没有关闭的时候：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这里一旦保存了Eclipase会自动的帮我们编译</w:t>
      </w:r>
    </w:p>
    <w:p>
      <w:r>
        <w:drawing>
          <wp:inline distT="0" distB="0" distL="114300" distR="114300">
            <wp:extent cx="1962150" cy="20002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438275" cy="2000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这时候主动调用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3850" cy="381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浏览器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114290" cy="2713990"/>
            <wp:effectExtent l="0" t="0" r="10160" b="1016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ServletContext类测试：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237865" cy="3923665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35885"/>
            <wp:effectExtent l="0" t="0" r="5080" b="1206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2865" cy="3094990"/>
            <wp:effectExtent l="0" t="0" r="635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1428750" cy="1314450"/>
            <wp:effectExtent l="0" t="0" r="0" b="0"/>
            <wp:docPr id="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14065" cy="561975"/>
            <wp:effectExtent l="0" t="0" r="635" b="9525"/>
            <wp:docPr id="1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8890" cy="4714240"/>
            <wp:effectExtent l="0" t="0" r="10160" b="1016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19621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0690" cy="4552315"/>
            <wp:effectExtent l="0" t="0" r="1016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455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7815" cy="3133090"/>
            <wp:effectExtent l="0" t="0" r="635" b="1016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76040" cy="4095115"/>
            <wp:effectExtent l="0" t="0" r="1016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Bdr>
          <w:bottom w:val="single" w:color="auto" w:sz="4" w:space="0"/>
        </w:pBdr>
        <w:rPr>
          <w:rFonts w:hint="eastAsia"/>
          <w:lang w:eastAsia="zh-CN"/>
        </w:rPr>
      </w:pP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6.27...27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495165" cy="2790190"/>
            <wp:effectExtent l="0" t="0" r="63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7790" cy="962025"/>
            <wp:effectExtent l="0" t="0" r="10160" b="9525"/>
            <wp:docPr id="2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Class?jar?lib?Servlet的目录包？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4561205"/>
            <wp:effectExtent l="0" t="0" r="6985" b="1079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6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61665" cy="1219200"/>
            <wp:effectExtent l="0" t="0" r="635" b="0"/>
            <wp:docPr id="22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590290" cy="942975"/>
            <wp:effectExtent l="0" t="0" r="10160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047615" cy="742950"/>
            <wp:effectExtent l="0" t="0" r="63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971550" cy="809625"/>
            <wp:effectExtent l="0" t="0" r="0" b="9525"/>
            <wp:docPr id="2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应该用哪一种访问方式？</w:t>
      </w:r>
    </w:p>
    <w:p>
      <w:r>
        <w:drawing>
          <wp:inline distT="0" distB="0" distL="114300" distR="114300">
            <wp:extent cx="4104640" cy="1990725"/>
            <wp:effectExtent l="0" t="0" r="10160" b="9525"/>
            <wp:docPr id="2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8415" cy="2066925"/>
            <wp:effectExtent l="0" t="0" r="635" b="9525"/>
            <wp:docPr id="2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r>
        <w:drawing>
          <wp:inline distT="0" distB="0" distL="114300" distR="114300">
            <wp:extent cx="3142615" cy="219075"/>
            <wp:effectExtent l="0" t="0" r="635" b="952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如果直接访问这个图片会404：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37840" cy="962025"/>
            <wp:effectExtent l="0" t="0" r="10160" b="952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20290"/>
            <wp:effectExtent l="0" t="0" r="6985" b="381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16810"/>
            <wp:effectExtent l="0" t="0" r="8255" b="254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9695"/>
            <wp:effectExtent l="0" t="0" r="6350" b="825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80690" cy="352425"/>
            <wp:effectExtent l="0" t="0" r="10160" b="952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237990" cy="1333500"/>
            <wp:effectExtent l="0" t="0" r="10160" b="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1428750" cy="1762125"/>
            <wp:effectExtent l="0" t="0" r="0" b="9525"/>
            <wp:docPr id="2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47515" cy="161925"/>
            <wp:effectExtent l="0" t="0" r="635" b="9525"/>
            <wp:docPr id="2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76015" cy="152400"/>
            <wp:effectExtent l="0" t="0" r="635" b="0"/>
            <wp:docPr id="2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？？？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2742565" cy="123825"/>
            <wp:effectExtent l="0" t="0" r="635" b="9525"/>
            <wp:docPr id="2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1847850" cy="447675"/>
            <wp:effectExtent l="0" t="0" r="0" b="9525"/>
            <wp:docPr id="2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这里的os需要flush()吗？</w:t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2266950" cy="323850"/>
            <wp:effectExtent l="0" t="0" r="0" b="0"/>
            <wp:docPr id="2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resp.getWriter().write();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测试：</w:t>
      </w:r>
    </w:p>
    <w:p>
      <w:r>
        <w:drawing>
          <wp:inline distT="0" distB="0" distL="114300" distR="114300">
            <wp:extent cx="2486025" cy="247650"/>
            <wp:effectExtent l="0" t="0" r="9525" b="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新的配置web.xml的方式：</w:t>
      </w:r>
    </w:p>
    <w:p>
      <w:r>
        <w:drawing>
          <wp:inline distT="0" distB="0" distL="114300" distR="114300">
            <wp:extent cx="2961640" cy="904875"/>
            <wp:effectExtent l="0" t="0" r="10160" b="9525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33550" cy="1504950"/>
            <wp:effectExtent l="0" t="0" r="0" b="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3761740" cy="3952240"/>
            <wp:effectExtent l="0" t="0" r="10160" b="1016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修改文件的内容会实施更新吗？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测试方法输出什么？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Resp.println?</w:t>
      </w: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5271770" cy="3352800"/>
            <wp:effectExtent l="0" t="0" r="5080" b="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85590" cy="1219200"/>
            <wp:effectExtent l="0" t="0" r="10160" b="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1265" cy="1266825"/>
            <wp:effectExtent l="0" t="0" r="635" b="9525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400175" cy="133350"/>
            <wp:effectExtent l="0" t="0" r="9525" b="0"/>
            <wp:docPr id="2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输出什么？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066540" cy="457200"/>
            <wp:effectExtent l="0" t="0" r="10160" b="0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476115" cy="2362200"/>
            <wp:effectExtent l="0" t="0" r="635" b="0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04540" cy="2552065"/>
            <wp:effectExtent l="0" t="0" r="10160" b="635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962025" cy="257175"/>
            <wp:effectExtent l="0" t="0" r="9525" b="9525"/>
            <wp:docPr id="2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为什么不能有/？？</w:t>
      </w:r>
    </w:p>
    <w:p>
      <w:pPr>
        <w:pBdr>
          <w:top w:val="single" w:color="auto" w:sz="4" w:space="0"/>
          <w:bottom w:val="single" w:color="auto" w:sz="4" w:space="0"/>
        </w:pBdr>
      </w:pP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5271770" cy="2292350"/>
            <wp:effectExtent l="0" t="0" r="5080" b="1270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两种校验方式</w:t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post方法：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3761740" cy="676275"/>
            <wp:effectExtent l="0" t="0" r="10160" b="9525"/>
            <wp:docPr id="1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get方法：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4628515" cy="628650"/>
            <wp:effectExtent l="0" t="0" r="635" b="0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2415540" cy="149225"/>
            <wp:effectExtent l="0" t="0" r="3810" b="3175"/>
            <wp:docPr id="26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4"/>
                    <pic:cNvPicPr>
                      <a:picLocks noChangeAspect="1"/>
                    </pic:cNvPicPr>
                  </pic:nvPicPr>
                  <pic:blipFill>
                    <a:blip r:embed="rId126"/>
                    <a:srcRect l="-237" t="21667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4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如果换成“UTF-8”会乱码 </w:t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可能是Eclipse 本来是GBK编码 中文字符就是GBK编码 如果放到缓冲区变成UTF-8编码 发送到浏览器就会乱码 即使浏览器是UTF-8解码</w:t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如果是GBK编码  放到缓冲区不会乱码 然后浏览器以UTF-8解码 就不会乱码</w:t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如果是GBK编码  放到缓冲区不会乱码 然后浏览器以GBK解码 也不会乱码</w:t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待整理：？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533650" cy="2952115"/>
            <wp:effectExtent l="0" t="0" r="0" b="635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18840" cy="3085465"/>
            <wp:effectExtent l="0" t="0" r="10160" b="635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8375" cy="142875"/>
            <wp:effectExtent l="0" t="0" r="9525" b="9525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6.27最后：...</w:t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524000" cy="428625"/>
            <wp:effectExtent l="0" t="0" r="0" b="9525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找classes中的每个类中的直接配置法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73675" cy="3246120"/>
            <wp:effectExtent l="0" t="0" r="3175" b="11430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4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5640" cy="409575"/>
            <wp:effectExtent l="0" t="0" r="10160" b="9525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1628775" cy="276225"/>
            <wp:effectExtent l="0" t="0" r="9525" b="9525"/>
            <wp:docPr id="1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66415" cy="695325"/>
            <wp:effectExtent l="0" t="0" r="635" b="9525"/>
            <wp:docPr id="1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web.xml中设置也可以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2438400" cy="295275"/>
            <wp:effectExtent l="0" t="0" r="0" b="9525"/>
            <wp:docPr id="2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438275" cy="228600"/>
            <wp:effectExtent l="0" t="0" r="9525" b="0"/>
            <wp:docPr id="11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除非6.27.14.30?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42765" cy="1257300"/>
            <wp:effectExtent l="0" t="0" r="635" b="0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改了映射地址要重新run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如果改了Servlet和htm文件不需要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28415" cy="762000"/>
            <wp:effectExtent l="0" t="0" r="635" b="0"/>
            <wp:docPr id="1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047490" cy="704850"/>
            <wp:effectExtent l="0" t="0" r="10160" b="0"/>
            <wp:docPr id="11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571115" cy="1981200"/>
            <wp:effectExtent l="0" t="0" r="635" b="0"/>
            <wp:docPr id="11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复杂一点还可以加入初始化的配置信息?</w:t>
      </w:r>
    </w:p>
    <w:p>
      <w:pPr>
        <w:pBdr>
          <w:bottom w:val="none" w:color="auto" w:sz="0" w:space="0"/>
        </w:pBdr>
      </w:pP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628650"/>
            <wp:effectExtent l="0" t="0" r="635" b="0"/>
            <wp:docPr id="2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95090" cy="371475"/>
            <wp:effectExtent l="0" t="0" r="10160" b="9525"/>
            <wp:docPr id="26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如何测试？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04465" cy="314325"/>
            <wp:effectExtent l="0" t="0" r="635" b="9525"/>
            <wp:docPr id="1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8"/>
                    <pic:cNvPicPr>
                      <a:picLocks noChangeAspect="1"/>
                    </pic:cNvPicPr>
                  </pic:nvPicPr>
                  <pic:blipFill>
                    <a:blip r:embed="rId143"/>
                    <a:srcRect t="10811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0340" cy="1400175"/>
            <wp:effectExtent l="0" t="0" r="10160" b="9525"/>
            <wp:docPr id="1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3740" cy="1019175"/>
            <wp:effectExtent l="0" t="0" r="10160" b="9525"/>
            <wp:docPr id="12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当在浏览器再次回车的时候就是执行</w:t>
      </w:r>
      <w:r>
        <w:drawing>
          <wp:inline distT="0" distB="0" distL="114300" distR="114300">
            <wp:extent cx="1381125" cy="352425"/>
            <wp:effectExtent l="0" t="0" r="9525" b="9525"/>
            <wp:docPr id="12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序号是顺序...</w:t>
      </w:r>
    </w:p>
    <w:p>
      <w:r>
        <w:drawing>
          <wp:inline distT="0" distB="0" distL="114300" distR="114300">
            <wp:extent cx="1285875" cy="257175"/>
            <wp:effectExtent l="0" t="0" r="9525" b="9525"/>
            <wp:docPr id="13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400175" cy="200025"/>
            <wp:effectExtent l="0" t="0" r="9525" b="9525"/>
            <wp:docPr id="1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或者Tomcat启动完成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会默认找命名为index.htm的欢迎页，以下是自动生成web.xml的默认欢迎页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99765" cy="1066800"/>
            <wp:effectExtent l="0" t="0" r="635" b="0"/>
            <wp:docPr id="2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如果欢迎页命名为hello.htm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3285490" cy="1009650"/>
            <wp:effectExtent l="0" t="0" r="10160" b="0"/>
            <wp:docPr id="12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3447415" cy="1209675"/>
            <wp:effectExtent l="0" t="0" r="635" b="9525"/>
            <wp:docPr id="12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</w:pPr>
      <w:r>
        <w:drawing>
          <wp:inline distT="0" distB="0" distL="114300" distR="114300">
            <wp:extent cx="4037965" cy="3780790"/>
            <wp:effectExtent l="0" t="0" r="635" b="10160"/>
            <wp:docPr id="13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1257300" cy="276225"/>
            <wp:effectExtent l="0" t="0" r="0" b="9525"/>
            <wp:docPr id="27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7425" cy="247650"/>
            <wp:effectExtent l="0" t="0" r="9525" b="0"/>
            <wp:docPr id="2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1675" cy="219075"/>
            <wp:effectExtent l="0" t="0" r="9525" b="9525"/>
            <wp:docPr id="2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95475" cy="428625"/>
            <wp:effectExtent l="0" t="0" r="9525" b="9525"/>
            <wp:docPr id="2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75965" cy="390525"/>
            <wp:effectExtent l="0" t="0" r="635" b="9525"/>
            <wp:docPr id="27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最后只剩下以下三种方法了 那以上的参数怎么取得到？？？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1952625" cy="438150"/>
            <wp:effectExtent l="0" t="0" r="9525" b="0"/>
            <wp:docPr id="2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9490" cy="1466850"/>
            <wp:effectExtent l="0" t="0" r="10160" b="0"/>
            <wp:docPr id="26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0015" cy="3714115"/>
            <wp:effectExtent l="0" t="0" r="635" b="635"/>
            <wp:docPr id="2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3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371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3790" cy="2971165"/>
            <wp:effectExtent l="0" t="0" r="10160" b="635"/>
            <wp:docPr id="2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8565" cy="2742565"/>
            <wp:effectExtent l="0" t="0" r="635" b="635"/>
            <wp:docPr id="2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63035"/>
            <wp:effectExtent l="0" t="0" r="5080" b="18415"/>
            <wp:docPr id="2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3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03555"/>
            <wp:effectExtent l="0" t="0" r="6985" b="10795"/>
            <wp:docPr id="12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9940" cy="2057400"/>
            <wp:effectExtent l="0" t="0" r="10160" b="0"/>
            <wp:docPr id="13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因为重写父类的方法中又调用了父类的方法 在方法中有判断信息</w:t>
      </w:r>
    </w:p>
    <w:p>
      <w:r>
        <w:drawing>
          <wp:inline distT="0" distB="0" distL="114300" distR="114300">
            <wp:extent cx="4276090" cy="1123950"/>
            <wp:effectExtent l="0" t="0" r="10160" b="0"/>
            <wp:docPr id="13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6.27.15.05...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rPr>
          <w:rFonts w:hint="eastAsia" w:ascii="黑体" w:hAnsi="黑体" w:eastAsia="黑体" w:cs="黑体"/>
          <w:b/>
          <w:bCs/>
          <w:sz w:val="84"/>
          <w:szCs w:val="84"/>
        </w:rPr>
      </w:pPr>
    </w:p>
    <w:p>
      <w:pPr>
        <w:pBdr>
          <w:top w:val="single" w:color="auto" w:sz="4" w:space="0"/>
          <w:bottom w:val="single" w:color="auto" w:sz="4" w:space="0"/>
        </w:pBdr>
        <w:rPr>
          <w:rFonts w:hint="eastAsia" w:ascii="黑体" w:hAnsi="黑体" w:eastAsia="黑体" w:cs="黑体"/>
          <w:b/>
          <w:bCs/>
          <w:sz w:val="84"/>
          <w:szCs w:val="8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84"/>
          <w:szCs w:val="84"/>
          <w:lang w:val="en-US" w:eastAsia="zh-CN"/>
        </w:rPr>
        <w:t>完毕</w:t>
      </w:r>
    </w:p>
    <w:p>
      <w:pPr>
        <w:pBdr>
          <w:top w:val="single" w:color="auto" w:sz="4" w:space="0"/>
          <w:bottom w:val="single" w:color="auto" w:sz="4" w:space="0"/>
        </w:pBdr>
      </w:pPr>
      <w:r>
        <w:drawing>
          <wp:inline distT="0" distB="0" distL="114300" distR="114300">
            <wp:extent cx="3856990" cy="3942715"/>
            <wp:effectExtent l="0" t="0" r="10160" b="635"/>
            <wp:docPr id="13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2"/>
                    <pic:cNvPicPr>
                      <a:picLocks noChangeAspect="1"/>
                    </pic:cNvPicPr>
                  </pic:nvPicPr>
                  <pic:blipFill>
                    <a:blip r:embed="rId167"/>
                    <a:srcRect r="21968" b="1736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94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1265" cy="295275"/>
            <wp:effectExtent l="0" t="0" r="635" b="9525"/>
            <wp:docPr id="13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8400" cy="266700"/>
            <wp:effectExtent l="0" t="0" r="0" b="0"/>
            <wp:docPr id="13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8000"/>
            <wp:effectExtent l="0" t="0" r="4445" b="0"/>
            <wp:docPr id="14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243330" cy="323850"/>
            <wp:effectExtent l="0" t="0" r="13970" b="0"/>
            <wp:docPr id="14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24333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8965" cy="3161665"/>
            <wp:effectExtent l="0" t="0" r="635" b="635"/>
            <wp:docPr id="14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3790" cy="1362075"/>
            <wp:effectExtent l="0" t="0" r="10160" b="9525"/>
            <wp:docPr id="14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3790" cy="1038225"/>
            <wp:effectExtent l="0" t="0" r="10160" b="9525"/>
            <wp:docPr id="14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1466850" cy="600075"/>
            <wp:effectExtent l="0" t="0" r="0" b="9525"/>
            <wp:docPr id="14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85900" cy="428625"/>
            <wp:effectExtent l="0" t="0" r="0" b="9525"/>
            <wp:docPr id="14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856865" cy="304800"/>
            <wp:effectExtent l="0" t="0" r="635" b="0"/>
            <wp:docPr id="14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2"/>
                    <pic:cNvPicPr>
                      <a:picLocks noChangeAspect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66850" cy="600075"/>
            <wp:effectExtent l="0" t="0" r="0" b="9525"/>
            <wp:docPr id="14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6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8200" cy="266700"/>
            <wp:effectExtent l="0" t="0" r="0" b="0"/>
            <wp:docPr id="15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8375" cy="771525"/>
            <wp:effectExtent l="0" t="0" r="9525" b="9525"/>
            <wp:docPr id="1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输出编码设置是最后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6.28.9.39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必须是doGet跳到doGet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doPost跳到doPost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且执行完后会回来当前方法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forward方式：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715510" cy="2705735"/>
            <wp:effectExtent l="0" t="0" r="8890" b="18415"/>
            <wp:docPr id="162" name="图片 162" descr="141098146577837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4109814657783748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71215" cy="542925"/>
            <wp:effectExtent l="0" t="0" r="635" b="9525"/>
            <wp:docPr id="14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9990" cy="2076450"/>
            <wp:effectExtent l="0" t="0" r="10160" b="0"/>
            <wp:docPr id="15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115" cy="285750"/>
            <wp:effectExtent l="0" t="0" r="635" b="0"/>
            <wp:docPr id="15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include方式：</w:t>
      </w:r>
    </w:p>
    <w:p>
      <w:r>
        <w:drawing>
          <wp:inline distT="0" distB="0" distL="114300" distR="114300">
            <wp:extent cx="5019040" cy="3266440"/>
            <wp:effectExtent l="0" t="0" r="10160" b="10160"/>
            <wp:docPr id="15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52115" cy="2637790"/>
            <wp:effectExtent l="0" t="0" r="635" b="1016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3466465" cy="981075"/>
            <wp:effectExtent l="0" t="0" r="635" b="9525"/>
            <wp:docPr id="15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2565" cy="523875"/>
            <wp:effectExtent l="0" t="0" r="635" b="9525"/>
            <wp:docPr id="15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9990" cy="1095375"/>
            <wp:effectExtent l="0" t="0" r="10160" b="9525"/>
            <wp:docPr id="15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095240" cy="447675"/>
            <wp:effectExtent l="0" t="0" r="10160" b="9525"/>
            <wp:docPr id="15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</w:p>
    <w:p>
      <w:pPr>
        <w:pBdr>
          <w:top w:val="double" w:color="auto" w:sz="4" w:space="0"/>
          <w:bottom w:val="double" w:color="auto" w:sz="4" w:space="0"/>
        </w:pBdr>
      </w:pPr>
      <w:r>
        <w:drawing>
          <wp:inline distT="0" distB="0" distL="114300" distR="114300">
            <wp:extent cx="2305050" cy="304800"/>
            <wp:effectExtent l="0" t="0" r="0" b="0"/>
            <wp:docPr id="16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4323715" cy="295275"/>
            <wp:effectExtent l="0" t="0" r="635" b="9525"/>
            <wp:docPr id="16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8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快捷方式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600825" cy="5943600"/>
            <wp:effectExtent l="0" t="0" r="9525" b="0"/>
            <wp:docPr id="170" name="图片 9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93" descr="IMG_25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57525" cy="409575"/>
            <wp:effectExtent l="0" t="0" r="9525" b="9525"/>
            <wp:docPr id="171" name="图片 9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94" descr="IMG_25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https://www.cnblogs.com/bdqczhl/p/5933504.html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485640" cy="2666365"/>
            <wp:effectExtent l="0" t="0" r="10160" b="635"/>
            <wp:docPr id="15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99965" cy="2618740"/>
            <wp:effectExtent l="0" t="0" r="635" b="10160"/>
            <wp:docPr id="16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8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6590" cy="1504950"/>
            <wp:effectExtent l="0" t="0" r="10160" b="0"/>
            <wp:docPr id="16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8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961890" cy="2324100"/>
            <wp:effectExtent l="0" t="0" r="10160" b="0"/>
            <wp:docPr id="16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0665" cy="2590165"/>
            <wp:effectExtent l="0" t="0" r="635" b="635"/>
            <wp:docPr id="16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8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3540" cy="552450"/>
            <wp:effectExtent l="0" t="0" r="10160" b="0"/>
            <wp:docPr id="16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165" cy="228600"/>
            <wp:effectExtent l="0" t="0" r="635" b="0"/>
            <wp:docPr id="16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9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9490" cy="485775"/>
            <wp:effectExtent l="0" t="0" r="10160" b="9525"/>
            <wp:docPr id="16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8490" cy="1704975"/>
            <wp:effectExtent l="0" t="0" r="10160" b="9525"/>
            <wp:docPr id="17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9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82620"/>
            <wp:effectExtent l="0" t="0" r="3175" b="17780"/>
            <wp:docPr id="17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none" w:color="auto" w:sz="0" w:space="0"/>
        </w:pBdr>
      </w:pPr>
      <w:r>
        <w:drawing>
          <wp:inline distT="0" distB="0" distL="114300" distR="114300">
            <wp:extent cx="4599940" cy="3790315"/>
            <wp:effectExtent l="0" t="0" r="10160" b="635"/>
            <wp:docPr id="17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r>
        <w:drawing>
          <wp:inline distT="0" distB="0" distL="114300" distR="114300">
            <wp:extent cx="3733165" cy="4390390"/>
            <wp:effectExtent l="0" t="0" r="635" b="1016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16810"/>
            <wp:effectExtent l="0" t="0" r="7620" b="254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6.28.9.25</w:t>
      </w:r>
    </w:p>
    <w:p>
      <w:r>
        <w:drawing>
          <wp:inline distT="0" distB="0" distL="114300" distR="114300">
            <wp:extent cx="5269865" cy="2658110"/>
            <wp:effectExtent l="0" t="0" r="6985" b="8890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57550"/>
            <wp:effectExtent l="0" t="0" r="4445" b="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885950" cy="542925"/>
            <wp:effectExtent l="0" t="0" r="0" b="9525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80975"/>
            <wp:effectExtent l="0" t="0" r="9525" b="9525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638040" cy="295275"/>
            <wp:effectExtent l="0" t="0" r="10160" b="9525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219325" cy="276225"/>
            <wp:effectExtent l="0" t="0" r="9525" b="9525"/>
            <wp:docPr id="1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映射地址重新设定了要重启Tomcat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09515" cy="2723515"/>
            <wp:effectExtent l="0" t="0" r="635" b="635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733040" cy="276225"/>
            <wp:effectExtent l="0" t="0" r="10160" b="9525"/>
            <wp:docPr id="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73375"/>
            <wp:effectExtent l="0" t="0" r="4445" b="3175"/>
            <wp:docPr id="1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47615" cy="2085975"/>
            <wp:effectExtent l="0" t="0" r="635" b="9525"/>
            <wp:docPr id="21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952365" cy="2038350"/>
            <wp:effectExtent l="0" t="0" r="635" b="0"/>
            <wp:docPr id="21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942840" cy="1905000"/>
            <wp:effectExtent l="0" t="0" r="10160" b="0"/>
            <wp:docPr id="2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590165" cy="323850"/>
            <wp:effectExtent l="0" t="0" r="635" b="0"/>
            <wp:docPr id="22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5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2019300"/>
            <wp:effectExtent l="0" t="0" r="0" b="0"/>
            <wp:docPr id="22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52165" cy="1162050"/>
            <wp:effectExtent l="0" t="0" r="635" b="0"/>
            <wp:docPr id="1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3409315" cy="2047875"/>
            <wp:effectExtent l="0" t="0" r="635" b="9525"/>
            <wp:docPr id="1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3790" cy="1800225"/>
            <wp:effectExtent l="0" t="0" r="10160" b="9525"/>
            <wp:docPr id="1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152140" cy="914400"/>
            <wp:effectExtent l="0" t="0" r="10160" b="0"/>
            <wp:docPr id="1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5047615" cy="1628775"/>
            <wp:effectExtent l="0" t="0" r="635" b="9525"/>
            <wp:docPr id="1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094990" cy="152400"/>
            <wp:effectExtent l="0" t="0" r="10160" b="0"/>
            <wp:docPr id="2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用这句也可以</w:t>
      </w:r>
    </w:p>
    <w:p>
      <w:r>
        <w:drawing>
          <wp:inline distT="0" distB="0" distL="114300" distR="114300">
            <wp:extent cx="1533525" cy="2438400"/>
            <wp:effectExtent l="0" t="0" r="9525" b="0"/>
            <wp:docPr id="1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0315" cy="1724025"/>
            <wp:effectExtent l="0" t="0" r="635" b="9525"/>
            <wp:docPr id="1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1165" cy="1790700"/>
            <wp:effectExtent l="0" t="0" r="635" b="0"/>
            <wp:docPr id="1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0965" cy="3399790"/>
            <wp:effectExtent l="0" t="0" r="635" b="10160"/>
            <wp:docPr id="1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3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如果显示不出来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打开IE浏览器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09550" cy="247650"/>
            <wp:effectExtent l="0" t="0" r="0" b="0"/>
            <wp:docPr id="19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Internet选项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361690" cy="676275"/>
            <wp:effectExtent l="0" t="0" r="10160" b="9525"/>
            <wp:docPr id="1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2219325" cy="200025"/>
            <wp:effectExtent l="0" t="0" r="9525" b="9525"/>
            <wp:docPr id="19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重启Tomcat服务器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04615" cy="1533525"/>
            <wp:effectExtent l="0" t="0" r="635" b="9525"/>
            <wp:docPr id="1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两次请求：重定向</w:t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4171315" cy="1885950"/>
            <wp:effectExtent l="0" t="0" r="635" b="0"/>
            <wp:docPr id="1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38090" cy="1609725"/>
            <wp:effectExtent l="0" t="0" r="10160" b="9525"/>
            <wp:docPr id="2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5915" cy="428625"/>
            <wp:effectExtent l="0" t="0" r="635" b="9525"/>
            <wp:docPr id="2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404这里的资源才是访问不到的  不是浏览器上面的地址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跳到注册成功页面之后</w:t>
      </w:r>
    </w:p>
    <w:p>
      <w:r>
        <w:drawing>
          <wp:inline distT="0" distB="0" distL="114300" distR="114300">
            <wp:extent cx="3333115" cy="638175"/>
            <wp:effectExtent l="0" t="0" r="635" b="9525"/>
            <wp:docPr id="2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上面的链接地址还是这个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当按F5刷新的时候 </w:t>
      </w:r>
    </w:p>
    <w:p>
      <w:r>
        <w:drawing>
          <wp:inline distT="0" distB="0" distL="114300" distR="114300">
            <wp:extent cx="2818765" cy="2200275"/>
            <wp:effectExtent l="0" t="0" r="635" b="9525"/>
            <wp:docPr id="2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按重试会再次把注册的信息写入数据库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data.txt需要关掉后重新打开才显示更新的信息</w:t>
      </w:r>
    </w:p>
    <w:p/>
    <w:p>
      <w:bookmarkStart w:id="0" w:name="_GoBack"/>
      <w:r>
        <w:drawing>
          <wp:inline distT="0" distB="0" distL="114300" distR="114300">
            <wp:extent cx="4666615" cy="3085465"/>
            <wp:effectExtent l="0" t="0" r="635" b="635"/>
            <wp:docPr id="2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3628390" cy="2152650"/>
            <wp:effectExtent l="0" t="0" r="10160" b="0"/>
            <wp:docPr id="2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32965"/>
            <wp:effectExtent l="0" t="0" r="6985" b="635"/>
            <wp:docPr id="2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4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6665" cy="1171575"/>
            <wp:effectExtent l="0" t="0" r="635" b="9525"/>
            <wp:docPr id="2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6915" cy="1028700"/>
            <wp:effectExtent l="0" t="0" r="635" b="0"/>
            <wp:docPr id="2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7865" cy="219075"/>
            <wp:effectExtent l="0" t="0" r="635" b="9525"/>
            <wp:docPr id="2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3115" cy="638175"/>
            <wp:effectExtent l="0" t="0" r="635" b="9525"/>
            <wp:docPr id="21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把action属性这样改</w:t>
      </w:r>
      <w:r>
        <w:drawing>
          <wp:inline distT="0" distB="0" distL="114300" distR="114300">
            <wp:extent cx="3285490" cy="676275"/>
            <wp:effectExtent l="0" t="0" r="10160" b="9525"/>
            <wp:docPr id="21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也成功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5269230" cy="4478020"/>
            <wp:effectExtent l="0" t="0" r="7620" b="17780"/>
            <wp:docPr id="22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7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数据库？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302？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69970"/>
            <wp:effectExtent l="0" t="0" r="6985" b="11430"/>
            <wp:docPr id="22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7540" cy="352425"/>
            <wp:effectExtent l="0" t="0" r="10160" b="9525"/>
            <wp:docPr id="22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6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375" cy="190500"/>
            <wp:effectExtent l="0" t="0" r="9525" b="0"/>
            <wp:docPr id="23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0440" cy="723900"/>
            <wp:effectExtent l="0" t="0" r="10160" b="0"/>
            <wp:docPr id="23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76375" cy="561975"/>
            <wp:effectExtent l="0" t="0" r="9525" b="9525"/>
            <wp:docPr id="23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8815" cy="1028700"/>
            <wp:effectExtent l="0" t="0" r="635" b="0"/>
            <wp:docPr id="22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6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52165" cy="581025"/>
            <wp:effectExtent l="0" t="0" r="635" b="9525"/>
            <wp:docPr id="22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6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F5刷新的是当前的地址</w:t>
      </w:r>
    </w:p>
    <w:p>
      <w:r>
        <w:drawing>
          <wp:inline distT="0" distB="0" distL="114300" distR="114300">
            <wp:extent cx="4838065" cy="2771140"/>
            <wp:effectExtent l="0" t="0" r="635" b="10160"/>
            <wp:docPr id="23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</w:pPr>
      <w:r>
        <w:drawing>
          <wp:inline distT="0" distB="0" distL="114300" distR="114300">
            <wp:extent cx="3609340" cy="800100"/>
            <wp:effectExtent l="0" t="0" r="10160" b="0"/>
            <wp:docPr id="23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7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28465" cy="2637790"/>
            <wp:effectExtent l="0" t="0" r="635" b="10160"/>
            <wp:docPr id="24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8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3815" cy="3628390"/>
            <wp:effectExtent l="0" t="0" r="635" b="10160"/>
            <wp:docPr id="24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8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以get形式提交：？</w:t>
      </w:r>
    </w:p>
    <w:p>
      <w:r>
        <w:drawing>
          <wp:inline distT="0" distB="0" distL="114300" distR="114300">
            <wp:extent cx="4980940" cy="2561590"/>
            <wp:effectExtent l="0" t="0" r="10160" b="10160"/>
            <wp:docPr id="24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8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476115" cy="733425"/>
            <wp:effectExtent l="0" t="0" r="635" b="9525"/>
            <wp:docPr id="23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7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28365" cy="371475"/>
            <wp:effectExtent l="0" t="0" r="635" b="9525"/>
            <wp:docPr id="23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7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76425" cy="342900"/>
            <wp:effectExtent l="0" t="0" r="9525" b="0"/>
            <wp:docPr id="23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7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8540" cy="1314450"/>
            <wp:effectExtent l="0" t="0" r="10160" b="0"/>
            <wp:docPr id="24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设置server.xml:</w:t>
      </w:r>
    </w:p>
    <w:p>
      <w:r>
        <w:drawing>
          <wp:inline distT="0" distB="0" distL="114300" distR="114300">
            <wp:extent cx="2971165" cy="400050"/>
            <wp:effectExtent l="0" t="0" r="635" b="0"/>
            <wp:docPr id="24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7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99790" cy="1104900"/>
            <wp:effectExtent l="0" t="0" r="10160" b="0"/>
            <wp:docPr id="24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8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43100" cy="495300"/>
            <wp:effectExtent l="0" t="0" r="0" b="0"/>
            <wp:docPr id="24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8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88645"/>
            <wp:effectExtent l="0" t="0" r="8255" b="1905"/>
            <wp:docPr id="25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8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6000" cy="1485900"/>
            <wp:effectExtent l="0" t="0" r="0" b="0"/>
            <wp:docPr id="25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87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065" cy="3037840"/>
            <wp:effectExtent l="0" t="0" r="635" b="10160"/>
            <wp:docPr id="25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8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0415" cy="1038225"/>
            <wp:effectExtent l="0" t="0" r="635" b="9525"/>
            <wp:docPr id="25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6.28.15.47  0101？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4333240" cy="381000"/>
            <wp:effectExtent l="0" t="0" r="10160" b="0"/>
            <wp:docPr id="25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9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8740" cy="1123950"/>
            <wp:effectExtent l="0" t="0" r="10160" b="0"/>
            <wp:docPr id="25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9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5490" cy="657225"/>
            <wp:effectExtent l="0" t="0" r="10160" b="9525"/>
            <wp:docPr id="25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9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手动方式：</w:t>
      </w:r>
    </w:p>
    <w:p>
      <w:r>
        <w:drawing>
          <wp:inline distT="0" distB="0" distL="114300" distR="114300">
            <wp:extent cx="5274310" cy="3264535"/>
            <wp:effectExtent l="0" t="0" r="2540" b="12065"/>
            <wp:docPr id="25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9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none" w:color="auto" w:sz="0" w:space="0"/>
        </w:pBdr>
      </w:pPr>
      <w:r>
        <w:drawing>
          <wp:inline distT="0" distB="0" distL="114300" distR="114300">
            <wp:extent cx="4990465" cy="3456940"/>
            <wp:effectExtent l="0" t="0" r="635" b="10160"/>
            <wp:docPr id="25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9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req和resp的编码不相关</w:t>
      </w:r>
    </w:p>
    <w:p>
      <w:pPr>
        <w:pBdr>
          <w:bottom w:val="none" w:color="auto" w:sz="0" w:space="0"/>
        </w:pBdr>
        <w:rPr>
          <w:rFonts w:hint="eastAsia"/>
          <w:lang w:val="en-US" w:eastAsia="zh-CN"/>
        </w:rPr>
      </w:pPr>
      <w:r>
        <w:drawing>
          <wp:inline distT="0" distB="0" distL="114300" distR="114300">
            <wp:extent cx="3933190" cy="514350"/>
            <wp:effectExtent l="0" t="0" r="10160" b="0"/>
            <wp:docPr id="26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9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double" w:color="auto" w:sz="4" w:space="0"/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241040"/>
            <wp:effectExtent l="0" t="0" r="3810" b="16510"/>
            <wp:docPr id="223" name="图片 223" descr="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d0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4785" cy="2818130"/>
            <wp:effectExtent l="0" t="0" r="12065" b="1270"/>
            <wp:docPr id="222" name="图片 222" descr="d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d0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4814B0"/>
    <w:rsid w:val="0025488C"/>
    <w:rsid w:val="02CA4C12"/>
    <w:rsid w:val="02E14AFD"/>
    <w:rsid w:val="04C0722C"/>
    <w:rsid w:val="04EB01F3"/>
    <w:rsid w:val="072F56DA"/>
    <w:rsid w:val="074B122A"/>
    <w:rsid w:val="076A5C95"/>
    <w:rsid w:val="07BE51C2"/>
    <w:rsid w:val="08B60FBE"/>
    <w:rsid w:val="08B72DCC"/>
    <w:rsid w:val="0C8847EB"/>
    <w:rsid w:val="0C9A03C2"/>
    <w:rsid w:val="0E965BCE"/>
    <w:rsid w:val="10BB4E37"/>
    <w:rsid w:val="11565783"/>
    <w:rsid w:val="11847699"/>
    <w:rsid w:val="11AE3912"/>
    <w:rsid w:val="12937BE6"/>
    <w:rsid w:val="12B17367"/>
    <w:rsid w:val="13F373DA"/>
    <w:rsid w:val="14606C94"/>
    <w:rsid w:val="180B23C2"/>
    <w:rsid w:val="19005B95"/>
    <w:rsid w:val="1AE2686D"/>
    <w:rsid w:val="1B0B0D10"/>
    <w:rsid w:val="1BFC0A14"/>
    <w:rsid w:val="1CEB2E58"/>
    <w:rsid w:val="1E7A3E72"/>
    <w:rsid w:val="1EE80F98"/>
    <w:rsid w:val="211E0B15"/>
    <w:rsid w:val="23F43874"/>
    <w:rsid w:val="24704F13"/>
    <w:rsid w:val="25840C46"/>
    <w:rsid w:val="258F1DC8"/>
    <w:rsid w:val="270C43FD"/>
    <w:rsid w:val="28941750"/>
    <w:rsid w:val="293C1C5D"/>
    <w:rsid w:val="298A5B59"/>
    <w:rsid w:val="2A0108CB"/>
    <w:rsid w:val="2B0E2939"/>
    <w:rsid w:val="2E3C4B09"/>
    <w:rsid w:val="3061224A"/>
    <w:rsid w:val="30E95A26"/>
    <w:rsid w:val="31B46139"/>
    <w:rsid w:val="33971D87"/>
    <w:rsid w:val="34856CF2"/>
    <w:rsid w:val="34DE02A9"/>
    <w:rsid w:val="34F52B53"/>
    <w:rsid w:val="36B07E27"/>
    <w:rsid w:val="38246413"/>
    <w:rsid w:val="389C1E1C"/>
    <w:rsid w:val="391D713C"/>
    <w:rsid w:val="396D5DEF"/>
    <w:rsid w:val="3A7A1D2F"/>
    <w:rsid w:val="3B1E7C00"/>
    <w:rsid w:val="3BD85AE7"/>
    <w:rsid w:val="3DF34DE2"/>
    <w:rsid w:val="3EBF7AD5"/>
    <w:rsid w:val="3FA039E3"/>
    <w:rsid w:val="405F3A3F"/>
    <w:rsid w:val="413C39EC"/>
    <w:rsid w:val="4266018D"/>
    <w:rsid w:val="443A024E"/>
    <w:rsid w:val="44E3449D"/>
    <w:rsid w:val="47261BCE"/>
    <w:rsid w:val="4A4814B0"/>
    <w:rsid w:val="4B10301B"/>
    <w:rsid w:val="4CC255A1"/>
    <w:rsid w:val="4D2C2155"/>
    <w:rsid w:val="4D405775"/>
    <w:rsid w:val="4DA64B8E"/>
    <w:rsid w:val="4F790E3B"/>
    <w:rsid w:val="4F8552D5"/>
    <w:rsid w:val="4F8866B4"/>
    <w:rsid w:val="4FA449EE"/>
    <w:rsid w:val="51A60AD4"/>
    <w:rsid w:val="51B12C1B"/>
    <w:rsid w:val="523664A0"/>
    <w:rsid w:val="533B34E7"/>
    <w:rsid w:val="53A035E0"/>
    <w:rsid w:val="546264F4"/>
    <w:rsid w:val="54EC478D"/>
    <w:rsid w:val="579E2537"/>
    <w:rsid w:val="584474B2"/>
    <w:rsid w:val="5A306DB1"/>
    <w:rsid w:val="5BDD5DD0"/>
    <w:rsid w:val="5F04545E"/>
    <w:rsid w:val="601B0A1D"/>
    <w:rsid w:val="602F4C46"/>
    <w:rsid w:val="60B0029F"/>
    <w:rsid w:val="619A030A"/>
    <w:rsid w:val="6226460F"/>
    <w:rsid w:val="63993B8D"/>
    <w:rsid w:val="63B44842"/>
    <w:rsid w:val="64AE577B"/>
    <w:rsid w:val="6693536A"/>
    <w:rsid w:val="66FE2F34"/>
    <w:rsid w:val="6AE46B27"/>
    <w:rsid w:val="6D535020"/>
    <w:rsid w:val="6E731407"/>
    <w:rsid w:val="6EEF6DAB"/>
    <w:rsid w:val="6EF47684"/>
    <w:rsid w:val="6F12093C"/>
    <w:rsid w:val="7028670B"/>
    <w:rsid w:val="72155AAE"/>
    <w:rsid w:val="72F20D55"/>
    <w:rsid w:val="749B634F"/>
    <w:rsid w:val="750D038D"/>
    <w:rsid w:val="75CC3CE6"/>
    <w:rsid w:val="77A43BFA"/>
    <w:rsid w:val="79701245"/>
    <w:rsid w:val="79B55756"/>
    <w:rsid w:val="7A2C1C0F"/>
    <w:rsid w:val="7AC05CD9"/>
    <w:rsid w:val="7E036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0" Type="http://schemas.openxmlformats.org/officeDocument/2006/relationships/fontTable" Target="fontTable.xml"/><Relationship Id="rId28" Type="http://schemas.openxmlformats.org/officeDocument/2006/relationships/image" Target="media/image25.png"/><Relationship Id="rId279" Type="http://schemas.openxmlformats.org/officeDocument/2006/relationships/customXml" Target="../customXml/item1.xml"/><Relationship Id="rId278" Type="http://schemas.openxmlformats.org/officeDocument/2006/relationships/image" Target="media/image275.jpeg"/><Relationship Id="rId277" Type="http://schemas.openxmlformats.org/officeDocument/2006/relationships/image" Target="media/image274.jpe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bmp"/><Relationship Id="rId192" Type="http://schemas.openxmlformats.org/officeDocument/2006/relationships/image" Target="media/image189.bmp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prie\AppData\Roaming\Kingsoft\wps\addons\pool\win-i386\knewfileruby_1.0.0.10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Office_10.1.0.7668_F1E327BC-269C-435d-A152-05C5408002CA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2018-06-26T03:16:00Z</dcterms:created>
  <dc:creator>asprie</dc:creator>
  <cp:lastModifiedBy>Administrator</cp:lastModifiedBy>
  <dcterms:modified xsi:type="dcterms:W3CDTF">2018-11-10T07:53:24Z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2052-10.1.0.7668</vt:lpwstr>
  </property>
</Properties>
</file>