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567430"/>
            <wp:effectExtent l="0" t="0" r="5080" b="139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325880"/>
            <wp:effectExtent l="0" t="0" r="6985" b="762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5"/>
                    <a:srcRect b="4960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239135"/>
            <wp:effectExtent l="0" t="0" r="254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47515" cy="97155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573020"/>
            <wp:effectExtent l="0" t="0" r="508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19325" cy="1619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2865" cy="26949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61640" cy="20002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当主表没有id=1时不能插入squadId=1的记录:</w:t>
      </w:r>
    </w:p>
    <w:p>
      <w:r>
        <w:drawing>
          <wp:inline distT="0" distB="0" distL="114300" distR="114300">
            <wp:extent cx="5270500" cy="360045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52600" cy="161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33140" cy="15240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23640" cy="19050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3714115" cy="12954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75920"/>
            <wp:effectExtent l="0" t="0" r="571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19200" cy="209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删除记录？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4857115" cy="316166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3942715" cy="238125"/>
            <wp:effectExtent l="0" t="0" r="63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1771650" cy="1981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41630"/>
            <wp:effectExtent l="0" t="0" r="571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3809365" cy="22860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64490"/>
            <wp:effectExtent l="0" t="0" r="4445" b="165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删除主键： dro</w:t>
      </w:r>
      <w:bookmarkStart w:id="0" w:name="_GoBack"/>
      <w:bookmarkEnd w:id="0"/>
      <w:r>
        <w:rPr>
          <w:rFonts w:hint="eastAsia"/>
          <w:lang w:val="en-US" w:eastAsia="zh-CN"/>
        </w:rPr>
        <w:t>p [字段]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272405" cy="3348990"/>
            <wp:effectExtent l="0" t="0" r="4445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267960" cy="2323465"/>
            <wp:effectExtent l="0" t="0" r="889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最后一种方法有效，但以下还是显示了MUL：</w:t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3809365" cy="1219200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57115" cy="1590675"/>
            <wp:effectExtent l="0" t="0" r="63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测试效果：</w:t>
      </w: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3580765" cy="923925"/>
            <wp:effectExtent l="0" t="0" r="63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7.10.15.53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</w:pPr>
      <w:r>
        <w:drawing>
          <wp:inline distT="0" distB="0" distL="114300" distR="114300">
            <wp:extent cx="3742690" cy="1809750"/>
            <wp:effectExtent l="0" t="0" r="1016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测试在原来的表add不行 那modify可以吗？</w:t>
      </w:r>
    </w:p>
    <w:p>
      <w:pPr>
        <w:pBdr>
          <w:top w:val="single" w:color="auto" w:sz="4" w:space="0"/>
          <w:bottom w:val="single" w:color="auto" w:sz="4" w:space="0"/>
        </w:pBdr>
      </w:pPr>
      <w:r>
        <w:drawing>
          <wp:inline distT="0" distB="0" distL="114300" distR="114300">
            <wp:extent cx="3428365" cy="2143125"/>
            <wp:effectExtent l="0" t="0" r="63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</w:pPr>
      <w:r>
        <w:drawing>
          <wp:inline distT="0" distB="0" distL="114300" distR="114300">
            <wp:extent cx="1819275" cy="12382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</w:pPr>
      <w:r>
        <w:drawing>
          <wp:inline distT="0" distB="0" distL="114300" distR="114300">
            <wp:extent cx="3437890" cy="152400"/>
            <wp:effectExtent l="0" t="0" r="1016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</w:pPr>
      <w:r>
        <w:drawing>
          <wp:inline distT="0" distB="0" distL="114300" distR="114300">
            <wp:extent cx="3609340" cy="552450"/>
            <wp:effectExtent l="0" t="0" r="1016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1143000" cy="219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1914525" cy="6667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没有外键的测试：</w:t>
      </w:r>
    </w:p>
    <w:p>
      <w:r>
        <w:drawing>
          <wp:inline distT="0" distB="0" distL="114300" distR="114300">
            <wp:extent cx="5268595" cy="21024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43332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856990" cy="602869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602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没有彼此的主外键约束即为不带约束的关联（信息不完整）验证如下：</w:t>
      </w:r>
    </w:p>
    <w:p>
      <w:r>
        <w:drawing>
          <wp:inline distT="0" distB="0" distL="114300" distR="114300">
            <wp:extent cx="4723765" cy="16097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990725" cy="942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7.10.14.50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30564"/>
    <w:rsid w:val="0195570D"/>
    <w:rsid w:val="0A8C0C30"/>
    <w:rsid w:val="5A634418"/>
    <w:rsid w:val="6D535020"/>
    <w:rsid w:val="6EA97B2C"/>
    <w:rsid w:val="78653A3A"/>
    <w:rsid w:val="7BA3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ri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2018-07-10T06:42:00Z</dcterms:created>
  <dc:creator>asprie</dc:creator>
  <cp:lastModifiedBy>asprie</cp:lastModifiedBy>
  <dcterms:modified xsi:type="dcterms:W3CDTF">2018-07-10T12:29:46Z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